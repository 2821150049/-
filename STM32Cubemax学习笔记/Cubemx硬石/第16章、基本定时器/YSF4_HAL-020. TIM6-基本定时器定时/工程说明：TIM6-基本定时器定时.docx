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245" w:rsidRDefault="00873BC9" w:rsidP="00560245">
      <w:pPr>
        <w:ind w:firstLine="883"/>
        <w:jc w:val="center"/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</w:pPr>
      <w:r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TIM6</w:t>
      </w:r>
      <w:r>
        <w:rPr>
          <w:rFonts w:ascii="Calibri Light" w:eastAsia="楷体" w:hAnsi="Calibri Light" w:cstheme="majorBidi" w:hint="eastAsia"/>
          <w:b/>
          <w:color w:val="C00000"/>
          <w:kern w:val="28"/>
          <w:sz w:val="44"/>
          <w:szCs w:val="32"/>
        </w:rPr>
        <w:t>-</w:t>
      </w:r>
      <w:r>
        <w:rPr>
          <w:rFonts w:ascii="Calibri Light" w:eastAsia="楷体" w:hAnsi="Calibri Light" w:cstheme="majorBidi"/>
          <w:b/>
          <w:color w:val="C00000"/>
          <w:kern w:val="28"/>
          <w:sz w:val="44"/>
          <w:szCs w:val="32"/>
        </w:rPr>
        <w:t>基本定时器定时</w:t>
      </w:r>
    </w:p>
    <w:p w:rsidR="00516992" w:rsidRPr="00873BC9" w:rsidRDefault="00873BC9" w:rsidP="00516992">
      <w:pPr>
        <w:ind w:firstLine="480"/>
      </w:pPr>
      <w:r>
        <w:rPr>
          <w:rFonts w:hint="eastAsia"/>
        </w:rPr>
        <w:t>TIM6</w:t>
      </w:r>
      <w:r>
        <w:rPr>
          <w:rFonts w:hint="eastAsia"/>
        </w:rPr>
        <w:t>定时器是</w:t>
      </w:r>
      <w:r>
        <w:rPr>
          <w:rFonts w:hint="eastAsia"/>
        </w:rPr>
        <w:t>STM32F4xx</w:t>
      </w:r>
      <w:r>
        <w:rPr>
          <w:rFonts w:hint="eastAsia"/>
        </w:rPr>
        <w:t>系列的基本定时器，其时钟由</w:t>
      </w:r>
      <w:r>
        <w:rPr>
          <w:rFonts w:hint="eastAsia"/>
        </w:rPr>
        <w:t>APB1</w:t>
      </w:r>
      <w:r>
        <w:rPr>
          <w:rFonts w:hint="eastAsia"/>
        </w:rPr>
        <w:t>输出产生。主要功能有两个，一个基本的定时功能，当累加的时钟脉冲数超过预定值时，能触发中断或者触发</w:t>
      </w:r>
      <w:r>
        <w:rPr>
          <w:rFonts w:hint="eastAsia"/>
        </w:rPr>
        <w:t>DMA</w:t>
      </w:r>
      <w:r>
        <w:rPr>
          <w:rFonts w:hint="eastAsia"/>
        </w:rPr>
        <w:t>请求。第二个是专门用于驱动数模转换器（</w:t>
      </w:r>
      <w:r>
        <w:rPr>
          <w:rFonts w:hint="eastAsia"/>
        </w:rPr>
        <w:t>DAC</w:t>
      </w:r>
      <w:r>
        <w:rPr>
          <w:rFonts w:hint="eastAsia"/>
        </w:rPr>
        <w:t>）。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1EF2" w:rsidTr="005A1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STCubeMX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4.21.0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stm32cubef4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1068">
              <w:t>1.16.0</w:t>
            </w:r>
          </w:p>
        </w:tc>
      </w:tr>
      <w:tr w:rsidR="005A1EF2" w:rsidTr="005A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 w:rsidRPr="00221068">
              <w:t>Keil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1068">
              <w:t>5.17</w:t>
            </w:r>
          </w:p>
        </w:tc>
      </w:tr>
      <w:tr w:rsidR="005A1EF2" w:rsidTr="005A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5A1EF2" w:rsidRPr="00221068" w:rsidRDefault="005A1EF2" w:rsidP="005A1EF2">
            <w:pPr>
              <w:ind w:firstLine="482"/>
              <w:jc w:val="center"/>
            </w:pPr>
            <w:r>
              <w:t xml:space="preserve">IAR              </w:t>
            </w:r>
          </w:p>
        </w:tc>
        <w:tc>
          <w:tcPr>
            <w:tcW w:w="4148" w:type="dxa"/>
          </w:tcPr>
          <w:p w:rsidR="005A1EF2" w:rsidRPr="00221068" w:rsidRDefault="005A1EF2" w:rsidP="005A1EF2">
            <w:pPr>
              <w:ind w:firstLin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7.4</w:t>
            </w:r>
          </w:p>
        </w:tc>
      </w:tr>
    </w:tbl>
    <w:p w:rsidR="005A1EF2" w:rsidRDefault="005A1EF2" w:rsidP="005A1EF2">
      <w:pPr>
        <w:pStyle w:val="3"/>
      </w:pPr>
      <w:r>
        <w:rPr>
          <w:rFonts w:hint="eastAsia"/>
        </w:rPr>
        <w:t>跳线帽情况</w:t>
      </w:r>
    </w:p>
    <w:p w:rsidR="005A1EF2" w:rsidRDefault="002556AA" w:rsidP="005A1EF2">
      <w:pPr>
        <w:ind w:firstLine="480"/>
      </w:pPr>
      <w:r>
        <w:t>/</w:t>
      </w:r>
      <w:r w:rsidR="005A1EF2">
        <w:rPr>
          <w:rFonts w:hint="eastAsia"/>
        </w:rPr>
        <w:t xml:space="preserve">******* </w:t>
      </w:r>
      <w:r w:rsidR="005A1EF2">
        <w:rPr>
          <w:rFonts w:hint="eastAsia"/>
        </w:rPr>
        <w:t>为保证例程正常运行，必须插入以下跳线帽</w:t>
      </w:r>
      <w:r w:rsidR="005A1EF2">
        <w:rPr>
          <w:rFonts w:hint="eastAsia"/>
        </w:rPr>
        <w:t xml:space="preserve"> **********</w:t>
      </w:r>
      <w:r>
        <w:t>/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2074"/>
        <w:gridCol w:w="2074"/>
        <w:gridCol w:w="2074"/>
        <w:gridCol w:w="2074"/>
      </w:tblGrid>
      <w:tr w:rsidR="005A1EF2" w:rsidTr="009E13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丝印编号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目标功能引脚</w:t>
            </w: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</w:pPr>
            <w:r>
              <w:rPr>
                <w:rFonts w:hint="eastAsia"/>
              </w:rPr>
              <w:t>出厂默认设置</w:t>
            </w:r>
          </w:p>
        </w:tc>
      </w:tr>
      <w:tr w:rsidR="005A1EF2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JP</w:t>
            </w:r>
            <w:r w:rsidR="00D25120">
              <w:t>2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 w:rsidR="00D25120">
              <w:rPr>
                <w:rFonts w:hint="eastAsia"/>
              </w:rPr>
              <w:t>B</w:t>
            </w:r>
            <w:r w:rsidR="00D25120">
              <w:t>6,PB7</w:t>
            </w:r>
          </w:p>
        </w:tc>
        <w:tc>
          <w:tcPr>
            <w:tcW w:w="2074" w:type="dxa"/>
          </w:tcPr>
          <w:p w:rsidR="005A1EF2" w:rsidRDefault="00D25120" w:rsidP="009E133C">
            <w:pPr>
              <w:tabs>
                <w:tab w:val="right" w:pos="1858"/>
              </w:tabs>
              <w:ind w:firstLineChars="0" w:firstLine="0"/>
              <w:jc w:val="center"/>
            </w:pPr>
            <w:r>
              <w:t>R</w:t>
            </w:r>
            <w:r w:rsidR="009E133C">
              <w:rPr>
                <w:rFonts w:hint="eastAsia"/>
              </w:rPr>
              <w:t>XD</w:t>
            </w:r>
            <w:r>
              <w:t>,TXD</w:t>
            </w:r>
          </w:p>
        </w:tc>
        <w:tc>
          <w:tcPr>
            <w:tcW w:w="2074" w:type="dxa"/>
          </w:tcPr>
          <w:p w:rsidR="005A1EF2" w:rsidRDefault="009E133C" w:rsidP="009E133C">
            <w:pPr>
              <w:ind w:firstLineChars="0" w:firstLine="0"/>
              <w:jc w:val="center"/>
            </w:pPr>
            <w:r>
              <w:rPr>
                <w:rFonts w:hint="eastAsia"/>
              </w:rPr>
              <w:t>已接</w:t>
            </w:r>
          </w:p>
        </w:tc>
      </w:tr>
      <w:tr w:rsidR="009E133C" w:rsidTr="009E133C"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tabs>
                <w:tab w:val="right" w:pos="1858"/>
              </w:tabs>
              <w:ind w:firstLineChars="0" w:firstLine="0"/>
              <w:jc w:val="center"/>
            </w:pPr>
          </w:p>
        </w:tc>
        <w:tc>
          <w:tcPr>
            <w:tcW w:w="2074" w:type="dxa"/>
          </w:tcPr>
          <w:p w:rsidR="009E133C" w:rsidRDefault="009E133C" w:rsidP="009E133C">
            <w:pPr>
              <w:ind w:firstLineChars="0" w:firstLine="0"/>
              <w:jc w:val="center"/>
            </w:pPr>
          </w:p>
        </w:tc>
      </w:tr>
      <w:tr w:rsidR="009E133C" w:rsidTr="009E13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  <w:tc>
          <w:tcPr>
            <w:tcW w:w="2074" w:type="dxa"/>
          </w:tcPr>
          <w:p w:rsidR="005A1EF2" w:rsidRDefault="005A1EF2" w:rsidP="009E133C">
            <w:pPr>
              <w:ind w:firstLineChars="0" w:firstLine="0"/>
              <w:jc w:val="center"/>
            </w:pPr>
          </w:p>
        </w:tc>
      </w:tr>
    </w:tbl>
    <w:p w:rsidR="005A1EF2" w:rsidRDefault="005A1EF2" w:rsidP="005A1EF2">
      <w:pPr>
        <w:pStyle w:val="3"/>
      </w:pPr>
      <w:r>
        <w:t>接线说明</w:t>
      </w:r>
    </w:p>
    <w:p w:rsidR="0061582E" w:rsidRDefault="002367F4" w:rsidP="002556AA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USB</w:t>
      </w:r>
      <w:r>
        <w:rPr>
          <w:rFonts w:hint="eastAsia"/>
        </w:rPr>
        <w:t>线连接</w:t>
      </w:r>
      <w:r>
        <w:rPr>
          <w:rFonts w:hint="eastAsia"/>
        </w:rPr>
        <w:t>pc</w:t>
      </w:r>
      <w:r>
        <w:rPr>
          <w:rFonts w:hint="eastAsia"/>
        </w:rPr>
        <w:t>跟</w:t>
      </w:r>
      <w:r>
        <w:rPr>
          <w:rFonts w:hint="eastAsia"/>
        </w:rPr>
        <w:t>YS-F4Pro</w:t>
      </w:r>
      <w:bookmarkStart w:id="0" w:name="_GoBack"/>
      <w:bookmarkEnd w:id="0"/>
    </w:p>
    <w:p w:rsidR="00030F3C" w:rsidRDefault="00CD508D" w:rsidP="00030F3C">
      <w:pPr>
        <w:keepNext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140710"/>
            <wp:effectExtent l="19050" t="19050" r="21590" b="215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02-03_10-43-4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9B0" w:rsidRDefault="00030F3C" w:rsidP="00030F3C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42733">
        <w:rPr>
          <w:noProof/>
        </w:rPr>
        <w:t>1</w:t>
      </w:r>
      <w:r>
        <w:fldChar w:fldCharType="end"/>
      </w:r>
      <w:r>
        <w:t xml:space="preserve"> </w:t>
      </w:r>
      <w:r>
        <w:t>接线</w:t>
      </w:r>
      <w:r w:rsidRPr="00D5146D">
        <w:rPr>
          <w:rFonts w:hint="eastAsia"/>
        </w:rPr>
        <w:t>实物</w:t>
      </w:r>
    </w:p>
    <w:p w:rsidR="005A1EF2" w:rsidRDefault="005A1EF2" w:rsidP="005A1EF2">
      <w:pPr>
        <w:pStyle w:val="3"/>
      </w:pPr>
      <w:r>
        <w:t>操作与现象</w:t>
      </w:r>
    </w:p>
    <w:p w:rsidR="002367F4" w:rsidRDefault="002367F4" w:rsidP="002367F4">
      <w:pPr>
        <w:ind w:firstLine="480"/>
      </w:pPr>
      <w:r>
        <w:rPr>
          <w:rFonts w:hint="eastAsia"/>
        </w:rPr>
        <w:t>使用开发板配套的</w:t>
      </w:r>
      <w:r>
        <w:rPr>
          <w:rFonts w:hint="eastAsia"/>
        </w:rPr>
        <w:t>MINI USB</w:t>
      </w:r>
      <w:r>
        <w:rPr>
          <w:rFonts w:hint="eastAsia"/>
        </w:rPr>
        <w:t>线连接到开发板标示“调试串口”字样的</w:t>
      </w:r>
      <w:r>
        <w:rPr>
          <w:rFonts w:hint="eastAsia"/>
        </w:rPr>
        <w:t>MIMI USB</w:t>
      </w:r>
      <w:r>
        <w:rPr>
          <w:rFonts w:hint="eastAsia"/>
        </w:rPr>
        <w:t>接口为开发板供电。</w:t>
      </w:r>
    </w:p>
    <w:p w:rsidR="005A1EF2" w:rsidRPr="00EA1C44" w:rsidRDefault="002367F4" w:rsidP="002742B0">
      <w:pPr>
        <w:ind w:firstLine="480"/>
      </w:pPr>
      <w:r>
        <w:rPr>
          <w:rFonts w:hint="eastAsia"/>
        </w:rPr>
        <w:t>下载完程序之后</w:t>
      </w:r>
      <w:r w:rsidR="002742B0">
        <w:rPr>
          <w:rFonts w:hint="eastAsia"/>
        </w:rPr>
        <w:t>，</w:t>
      </w:r>
      <w:r w:rsidR="002742B0">
        <w:t>可以观察到三个</w:t>
      </w:r>
      <w:r w:rsidR="002742B0">
        <w:rPr>
          <w:rFonts w:hint="eastAsia"/>
        </w:rPr>
        <w:t>LED</w:t>
      </w:r>
      <w:r w:rsidR="00D97E4D">
        <w:rPr>
          <w:rFonts w:hint="eastAsia"/>
        </w:rPr>
        <w:t>呈</w:t>
      </w:r>
      <w:r w:rsidR="00EA1C44">
        <w:rPr>
          <w:rFonts w:hint="eastAsia"/>
        </w:rPr>
        <w:t>规律性亮灭</w:t>
      </w:r>
      <w:r w:rsidR="0066153B">
        <w:rPr>
          <w:rFonts w:hint="eastAsia"/>
        </w:rPr>
        <w:t>。</w:t>
      </w:r>
    </w:p>
    <w:p w:rsidR="00842733" w:rsidRDefault="00842733" w:rsidP="00842733">
      <w:pPr>
        <w:keepNext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410075" cy="263842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2-05_9-38-5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384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F3C" w:rsidRPr="009E226D" w:rsidRDefault="00842733" w:rsidP="00842733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实验现象</w:t>
      </w:r>
    </w:p>
    <w:sectPr w:rsidR="00030F3C" w:rsidRPr="009E226D" w:rsidSect="001F07A1">
      <w:pgSz w:w="11906" w:h="16838"/>
      <w:pgMar w:top="1440" w:right="1800" w:bottom="1440" w:left="1800" w:header="68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09E" w:rsidRDefault="0014509E" w:rsidP="00931A6F">
      <w:pPr>
        <w:ind w:firstLine="480"/>
      </w:pPr>
      <w:r>
        <w:separator/>
      </w:r>
    </w:p>
  </w:endnote>
  <w:endnote w:type="continuationSeparator" w:id="0">
    <w:p w:rsidR="0014509E" w:rsidRDefault="0014509E" w:rsidP="00931A6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09E" w:rsidRDefault="0014509E" w:rsidP="00931A6F">
      <w:pPr>
        <w:ind w:firstLine="480"/>
      </w:pPr>
      <w:r>
        <w:separator/>
      </w:r>
    </w:p>
  </w:footnote>
  <w:footnote w:type="continuationSeparator" w:id="0">
    <w:p w:rsidR="0014509E" w:rsidRDefault="0014509E" w:rsidP="00931A6F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F191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A49FC"/>
    <w:multiLevelType w:val="hybridMultilevel"/>
    <w:tmpl w:val="4CACE27C"/>
    <w:lvl w:ilvl="0" w:tplc="6DF6CD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8B1"/>
    <w:multiLevelType w:val="hybridMultilevel"/>
    <w:tmpl w:val="69624608"/>
    <w:lvl w:ilvl="0" w:tplc="1D103E1C">
      <w:start w:val="1"/>
      <w:numFmt w:val="decimal"/>
      <w:pStyle w:val="a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5AE3CE9"/>
    <w:multiLevelType w:val="hybridMultilevel"/>
    <w:tmpl w:val="5B240558"/>
    <w:lvl w:ilvl="0" w:tplc="F892B5A8">
      <w:start w:val="1"/>
      <w:numFmt w:val="chineseCountingThousand"/>
      <w:pStyle w:val="1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E66969"/>
    <w:multiLevelType w:val="multilevel"/>
    <w:tmpl w:val="EB38477E"/>
    <w:lvl w:ilvl="0">
      <w:start w:val="1"/>
      <w:numFmt w:val="decimal"/>
      <w:pStyle w:val="2"/>
      <w:lvlText w:val="第%1章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 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kern w:val="0"/>
        <w:position w:val="0"/>
        <w:u w:val="none"/>
      </w:rPr>
    </w:lvl>
    <w:lvl w:ilvl="3">
      <w:start w:val="1"/>
      <w:numFmt w:val="decimal"/>
      <w:pStyle w:val="5"/>
      <w:lvlText w:val="%4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none"/>
      <w:pStyle w:val="6"/>
      <w:lvlText w:val="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upperLetter"/>
      <w:lvlText w:val="%6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upperRoman"/>
      <w:lvlText w:val="%7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 w15:restartNumberingAfterBreak="0">
    <w:nsid w:val="603930D8"/>
    <w:multiLevelType w:val="hybridMultilevel"/>
    <w:tmpl w:val="119E4840"/>
    <w:lvl w:ilvl="0" w:tplc="962C88E8">
      <w:start w:val="1"/>
      <w:numFmt w:val="bullet"/>
      <w:pStyle w:val="a0"/>
      <w:lvlText w:val="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1"/>
  </w:num>
  <w:num w:numId="9">
    <w:abstractNumId w:val="0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2"/>
    <w:lvlOverride w:ilvl="0">
      <w:startOverride w:val="1"/>
    </w:lvlOverride>
  </w:num>
  <w:num w:numId="43">
    <w:abstractNumId w:val="2"/>
  </w:num>
  <w:num w:numId="44">
    <w:abstractNumId w:val="4"/>
  </w:num>
  <w:num w:numId="45">
    <w:abstractNumId w:val="4"/>
  </w:num>
  <w:num w:numId="46">
    <w:abstractNumId w:val="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3"/>
    <w:rsid w:val="00000ABC"/>
    <w:rsid w:val="000076B5"/>
    <w:rsid w:val="00007FF3"/>
    <w:rsid w:val="000100F2"/>
    <w:rsid w:val="00016706"/>
    <w:rsid w:val="00016C40"/>
    <w:rsid w:val="00017F0B"/>
    <w:rsid w:val="00021273"/>
    <w:rsid w:val="00021548"/>
    <w:rsid w:val="00021D73"/>
    <w:rsid w:val="00025173"/>
    <w:rsid w:val="0002551B"/>
    <w:rsid w:val="0002557B"/>
    <w:rsid w:val="00025ABC"/>
    <w:rsid w:val="00025BE4"/>
    <w:rsid w:val="00027C4E"/>
    <w:rsid w:val="00030F3C"/>
    <w:rsid w:val="000324BD"/>
    <w:rsid w:val="00032D15"/>
    <w:rsid w:val="000335ED"/>
    <w:rsid w:val="000338B6"/>
    <w:rsid w:val="00033DBB"/>
    <w:rsid w:val="00033FA7"/>
    <w:rsid w:val="00033FDE"/>
    <w:rsid w:val="00036742"/>
    <w:rsid w:val="00036D8E"/>
    <w:rsid w:val="0004102C"/>
    <w:rsid w:val="00044C80"/>
    <w:rsid w:val="000465A8"/>
    <w:rsid w:val="0005198B"/>
    <w:rsid w:val="00052AEB"/>
    <w:rsid w:val="000532C8"/>
    <w:rsid w:val="00053337"/>
    <w:rsid w:val="00053485"/>
    <w:rsid w:val="000536CD"/>
    <w:rsid w:val="000602A5"/>
    <w:rsid w:val="000606B1"/>
    <w:rsid w:val="00061494"/>
    <w:rsid w:val="000629F8"/>
    <w:rsid w:val="0006304D"/>
    <w:rsid w:val="000651B0"/>
    <w:rsid w:val="00071FA8"/>
    <w:rsid w:val="00075088"/>
    <w:rsid w:val="00077A2E"/>
    <w:rsid w:val="00080A33"/>
    <w:rsid w:val="000839A7"/>
    <w:rsid w:val="00085CFD"/>
    <w:rsid w:val="00086EBA"/>
    <w:rsid w:val="00090ECE"/>
    <w:rsid w:val="000A2C57"/>
    <w:rsid w:val="000A2C89"/>
    <w:rsid w:val="000A2E78"/>
    <w:rsid w:val="000A40DC"/>
    <w:rsid w:val="000A717B"/>
    <w:rsid w:val="000A7DE4"/>
    <w:rsid w:val="000B1EAD"/>
    <w:rsid w:val="000B4ECF"/>
    <w:rsid w:val="000B52EA"/>
    <w:rsid w:val="000B5395"/>
    <w:rsid w:val="000B717E"/>
    <w:rsid w:val="000C0F19"/>
    <w:rsid w:val="000C74A1"/>
    <w:rsid w:val="000D1137"/>
    <w:rsid w:val="000D48BB"/>
    <w:rsid w:val="000D71A5"/>
    <w:rsid w:val="000D776E"/>
    <w:rsid w:val="000E063C"/>
    <w:rsid w:val="000E1ECB"/>
    <w:rsid w:val="000E2E38"/>
    <w:rsid w:val="000E4EF1"/>
    <w:rsid w:val="000E64B2"/>
    <w:rsid w:val="000F2ED3"/>
    <w:rsid w:val="000F3E55"/>
    <w:rsid w:val="000F3E8F"/>
    <w:rsid w:val="000F3ED1"/>
    <w:rsid w:val="000F5673"/>
    <w:rsid w:val="00102F54"/>
    <w:rsid w:val="00103716"/>
    <w:rsid w:val="001046FF"/>
    <w:rsid w:val="00104944"/>
    <w:rsid w:val="001049B7"/>
    <w:rsid w:val="001078A7"/>
    <w:rsid w:val="001078D2"/>
    <w:rsid w:val="00110343"/>
    <w:rsid w:val="00111BF5"/>
    <w:rsid w:val="00117602"/>
    <w:rsid w:val="00117CFB"/>
    <w:rsid w:val="001216E7"/>
    <w:rsid w:val="0012304D"/>
    <w:rsid w:val="0012364D"/>
    <w:rsid w:val="0012435E"/>
    <w:rsid w:val="00127A82"/>
    <w:rsid w:val="0013269F"/>
    <w:rsid w:val="00132C9F"/>
    <w:rsid w:val="00134C52"/>
    <w:rsid w:val="00137709"/>
    <w:rsid w:val="001407DE"/>
    <w:rsid w:val="00141F1B"/>
    <w:rsid w:val="00142771"/>
    <w:rsid w:val="0014509E"/>
    <w:rsid w:val="00146669"/>
    <w:rsid w:val="00147F91"/>
    <w:rsid w:val="001525BB"/>
    <w:rsid w:val="00154292"/>
    <w:rsid w:val="001553B5"/>
    <w:rsid w:val="0015573E"/>
    <w:rsid w:val="00156508"/>
    <w:rsid w:val="00160200"/>
    <w:rsid w:val="00160AF9"/>
    <w:rsid w:val="00161A3B"/>
    <w:rsid w:val="00162FB4"/>
    <w:rsid w:val="00163EC0"/>
    <w:rsid w:val="00164386"/>
    <w:rsid w:val="00164D75"/>
    <w:rsid w:val="00164DDB"/>
    <w:rsid w:val="00170442"/>
    <w:rsid w:val="0017061C"/>
    <w:rsid w:val="00171069"/>
    <w:rsid w:val="00171B42"/>
    <w:rsid w:val="00172A75"/>
    <w:rsid w:val="00173905"/>
    <w:rsid w:val="001745F9"/>
    <w:rsid w:val="0017464B"/>
    <w:rsid w:val="00175332"/>
    <w:rsid w:val="00180C50"/>
    <w:rsid w:val="00184A4C"/>
    <w:rsid w:val="00187DE8"/>
    <w:rsid w:val="00190064"/>
    <w:rsid w:val="00190D9C"/>
    <w:rsid w:val="00192C54"/>
    <w:rsid w:val="00192FA3"/>
    <w:rsid w:val="00193E11"/>
    <w:rsid w:val="00193FA2"/>
    <w:rsid w:val="0019444A"/>
    <w:rsid w:val="001947CD"/>
    <w:rsid w:val="00195278"/>
    <w:rsid w:val="00196A1C"/>
    <w:rsid w:val="001A01FD"/>
    <w:rsid w:val="001A073E"/>
    <w:rsid w:val="001A07D2"/>
    <w:rsid w:val="001A09A0"/>
    <w:rsid w:val="001A5C4C"/>
    <w:rsid w:val="001A6108"/>
    <w:rsid w:val="001A6FCE"/>
    <w:rsid w:val="001A73A9"/>
    <w:rsid w:val="001B0147"/>
    <w:rsid w:val="001B254A"/>
    <w:rsid w:val="001B3FA7"/>
    <w:rsid w:val="001B5724"/>
    <w:rsid w:val="001B5D8C"/>
    <w:rsid w:val="001C005A"/>
    <w:rsid w:val="001C3A27"/>
    <w:rsid w:val="001C4C90"/>
    <w:rsid w:val="001C545F"/>
    <w:rsid w:val="001C63FA"/>
    <w:rsid w:val="001C6823"/>
    <w:rsid w:val="001C6DDD"/>
    <w:rsid w:val="001C75C3"/>
    <w:rsid w:val="001C77CD"/>
    <w:rsid w:val="001D0C55"/>
    <w:rsid w:val="001D19C1"/>
    <w:rsid w:val="001D4203"/>
    <w:rsid w:val="001D5AE2"/>
    <w:rsid w:val="001D7540"/>
    <w:rsid w:val="001D76A4"/>
    <w:rsid w:val="001E0C33"/>
    <w:rsid w:val="001E176A"/>
    <w:rsid w:val="001E5C02"/>
    <w:rsid w:val="001E6F9C"/>
    <w:rsid w:val="001E7D10"/>
    <w:rsid w:val="001F0405"/>
    <w:rsid w:val="001F07A1"/>
    <w:rsid w:val="001F16CF"/>
    <w:rsid w:val="001F26F0"/>
    <w:rsid w:val="001F5682"/>
    <w:rsid w:val="001F6BB3"/>
    <w:rsid w:val="002002FF"/>
    <w:rsid w:val="0020074C"/>
    <w:rsid w:val="00204314"/>
    <w:rsid w:val="00204E6E"/>
    <w:rsid w:val="00207136"/>
    <w:rsid w:val="002071B7"/>
    <w:rsid w:val="00215F1F"/>
    <w:rsid w:val="00217DD9"/>
    <w:rsid w:val="00220161"/>
    <w:rsid w:val="002221D9"/>
    <w:rsid w:val="0022284A"/>
    <w:rsid w:val="002252C8"/>
    <w:rsid w:val="0022594E"/>
    <w:rsid w:val="00225DF2"/>
    <w:rsid w:val="002264A0"/>
    <w:rsid w:val="00226991"/>
    <w:rsid w:val="002276F6"/>
    <w:rsid w:val="00233475"/>
    <w:rsid w:val="002339F7"/>
    <w:rsid w:val="002362C2"/>
    <w:rsid w:val="00236710"/>
    <w:rsid w:val="002367F4"/>
    <w:rsid w:val="002428F6"/>
    <w:rsid w:val="0024298F"/>
    <w:rsid w:val="002431F8"/>
    <w:rsid w:val="002431FC"/>
    <w:rsid w:val="00246886"/>
    <w:rsid w:val="00250BC6"/>
    <w:rsid w:val="00252565"/>
    <w:rsid w:val="00253734"/>
    <w:rsid w:val="002550D2"/>
    <w:rsid w:val="002550E0"/>
    <w:rsid w:val="002556AA"/>
    <w:rsid w:val="00256B31"/>
    <w:rsid w:val="00260BD1"/>
    <w:rsid w:val="00262A89"/>
    <w:rsid w:val="002634F4"/>
    <w:rsid w:val="002644BD"/>
    <w:rsid w:val="0026511F"/>
    <w:rsid w:val="0026600F"/>
    <w:rsid w:val="0026643F"/>
    <w:rsid w:val="00266809"/>
    <w:rsid w:val="00270245"/>
    <w:rsid w:val="002706E8"/>
    <w:rsid w:val="002709B0"/>
    <w:rsid w:val="00271A72"/>
    <w:rsid w:val="002725D9"/>
    <w:rsid w:val="00273E0E"/>
    <w:rsid w:val="002742B0"/>
    <w:rsid w:val="00281B4B"/>
    <w:rsid w:val="00283225"/>
    <w:rsid w:val="00283890"/>
    <w:rsid w:val="00286F3D"/>
    <w:rsid w:val="002949D5"/>
    <w:rsid w:val="00295CA9"/>
    <w:rsid w:val="0029600F"/>
    <w:rsid w:val="00296352"/>
    <w:rsid w:val="00296CFA"/>
    <w:rsid w:val="002978F0"/>
    <w:rsid w:val="002A27DA"/>
    <w:rsid w:val="002A308E"/>
    <w:rsid w:val="002A363D"/>
    <w:rsid w:val="002A7B3E"/>
    <w:rsid w:val="002B05C1"/>
    <w:rsid w:val="002B7728"/>
    <w:rsid w:val="002C2317"/>
    <w:rsid w:val="002C52BD"/>
    <w:rsid w:val="002C5C19"/>
    <w:rsid w:val="002C6ED0"/>
    <w:rsid w:val="002D019E"/>
    <w:rsid w:val="002D2FC0"/>
    <w:rsid w:val="002D4A1E"/>
    <w:rsid w:val="002D4A32"/>
    <w:rsid w:val="002E0C9B"/>
    <w:rsid w:val="002E1D32"/>
    <w:rsid w:val="002E5494"/>
    <w:rsid w:val="002E54FB"/>
    <w:rsid w:val="002E5C5E"/>
    <w:rsid w:val="002E65E4"/>
    <w:rsid w:val="002F1711"/>
    <w:rsid w:val="002F3CF9"/>
    <w:rsid w:val="002F4979"/>
    <w:rsid w:val="002F745B"/>
    <w:rsid w:val="002F7F38"/>
    <w:rsid w:val="00300CAB"/>
    <w:rsid w:val="0030139E"/>
    <w:rsid w:val="0030334A"/>
    <w:rsid w:val="00306FE1"/>
    <w:rsid w:val="0030773D"/>
    <w:rsid w:val="00307E1C"/>
    <w:rsid w:val="00310ED2"/>
    <w:rsid w:val="003111A0"/>
    <w:rsid w:val="00313CD3"/>
    <w:rsid w:val="0031567F"/>
    <w:rsid w:val="00316F96"/>
    <w:rsid w:val="00324561"/>
    <w:rsid w:val="00324796"/>
    <w:rsid w:val="00325769"/>
    <w:rsid w:val="00330184"/>
    <w:rsid w:val="00342B20"/>
    <w:rsid w:val="00346889"/>
    <w:rsid w:val="0034737E"/>
    <w:rsid w:val="00351445"/>
    <w:rsid w:val="003523C0"/>
    <w:rsid w:val="003529BA"/>
    <w:rsid w:val="003539BF"/>
    <w:rsid w:val="00354416"/>
    <w:rsid w:val="00356AFB"/>
    <w:rsid w:val="00356F02"/>
    <w:rsid w:val="00357631"/>
    <w:rsid w:val="003641D4"/>
    <w:rsid w:val="00365427"/>
    <w:rsid w:val="00367146"/>
    <w:rsid w:val="003719C8"/>
    <w:rsid w:val="00372CCD"/>
    <w:rsid w:val="00376BCC"/>
    <w:rsid w:val="00380AF0"/>
    <w:rsid w:val="00381490"/>
    <w:rsid w:val="00384EBD"/>
    <w:rsid w:val="00386FB0"/>
    <w:rsid w:val="003874BB"/>
    <w:rsid w:val="003907B5"/>
    <w:rsid w:val="003937E8"/>
    <w:rsid w:val="00394A4F"/>
    <w:rsid w:val="003960F8"/>
    <w:rsid w:val="003979E8"/>
    <w:rsid w:val="003A213A"/>
    <w:rsid w:val="003A3F9C"/>
    <w:rsid w:val="003A522F"/>
    <w:rsid w:val="003A5D4E"/>
    <w:rsid w:val="003A6FD2"/>
    <w:rsid w:val="003B016A"/>
    <w:rsid w:val="003B262A"/>
    <w:rsid w:val="003B3F67"/>
    <w:rsid w:val="003B68A5"/>
    <w:rsid w:val="003C0377"/>
    <w:rsid w:val="003C2706"/>
    <w:rsid w:val="003C34D7"/>
    <w:rsid w:val="003C3E09"/>
    <w:rsid w:val="003C4E09"/>
    <w:rsid w:val="003C53ED"/>
    <w:rsid w:val="003C62F6"/>
    <w:rsid w:val="003D0AAA"/>
    <w:rsid w:val="003D2371"/>
    <w:rsid w:val="003D4E5B"/>
    <w:rsid w:val="003D5620"/>
    <w:rsid w:val="003D6A5F"/>
    <w:rsid w:val="003D6DD4"/>
    <w:rsid w:val="003D7D9D"/>
    <w:rsid w:val="003E0C11"/>
    <w:rsid w:val="003E18BC"/>
    <w:rsid w:val="003E2100"/>
    <w:rsid w:val="003E28FF"/>
    <w:rsid w:val="003E5DF7"/>
    <w:rsid w:val="003E68A6"/>
    <w:rsid w:val="003E7ACF"/>
    <w:rsid w:val="003F0A88"/>
    <w:rsid w:val="003F2264"/>
    <w:rsid w:val="003F31A4"/>
    <w:rsid w:val="003F61F1"/>
    <w:rsid w:val="00402D36"/>
    <w:rsid w:val="00402F3F"/>
    <w:rsid w:val="00405008"/>
    <w:rsid w:val="0040620E"/>
    <w:rsid w:val="004118A2"/>
    <w:rsid w:val="004121BA"/>
    <w:rsid w:val="00415C8C"/>
    <w:rsid w:val="0041609E"/>
    <w:rsid w:val="004178BC"/>
    <w:rsid w:val="00421604"/>
    <w:rsid w:val="00421D31"/>
    <w:rsid w:val="00423B8B"/>
    <w:rsid w:val="00423FF9"/>
    <w:rsid w:val="00426D95"/>
    <w:rsid w:val="00430F04"/>
    <w:rsid w:val="004334FC"/>
    <w:rsid w:val="00433623"/>
    <w:rsid w:val="004342A8"/>
    <w:rsid w:val="004361F4"/>
    <w:rsid w:val="00436FE9"/>
    <w:rsid w:val="00437119"/>
    <w:rsid w:val="00443BF1"/>
    <w:rsid w:val="00445BC4"/>
    <w:rsid w:val="00446FFC"/>
    <w:rsid w:val="004566C3"/>
    <w:rsid w:val="00457540"/>
    <w:rsid w:val="00461124"/>
    <w:rsid w:val="004623D0"/>
    <w:rsid w:val="0046395A"/>
    <w:rsid w:val="004644BB"/>
    <w:rsid w:val="00465D79"/>
    <w:rsid w:val="00466128"/>
    <w:rsid w:val="00467860"/>
    <w:rsid w:val="004709C6"/>
    <w:rsid w:val="00470B80"/>
    <w:rsid w:val="004746E3"/>
    <w:rsid w:val="004748A3"/>
    <w:rsid w:val="00474EA8"/>
    <w:rsid w:val="00476419"/>
    <w:rsid w:val="004766E7"/>
    <w:rsid w:val="00477350"/>
    <w:rsid w:val="00477E6D"/>
    <w:rsid w:val="0048179C"/>
    <w:rsid w:val="00483CE2"/>
    <w:rsid w:val="00485018"/>
    <w:rsid w:val="00487287"/>
    <w:rsid w:val="00487457"/>
    <w:rsid w:val="00487D1E"/>
    <w:rsid w:val="00497353"/>
    <w:rsid w:val="004976AB"/>
    <w:rsid w:val="004A0697"/>
    <w:rsid w:val="004A2CAA"/>
    <w:rsid w:val="004A3C13"/>
    <w:rsid w:val="004A79CE"/>
    <w:rsid w:val="004A7E49"/>
    <w:rsid w:val="004B04DD"/>
    <w:rsid w:val="004B163E"/>
    <w:rsid w:val="004B4E0F"/>
    <w:rsid w:val="004B4F6E"/>
    <w:rsid w:val="004C0496"/>
    <w:rsid w:val="004C2653"/>
    <w:rsid w:val="004C3348"/>
    <w:rsid w:val="004C37BC"/>
    <w:rsid w:val="004D0707"/>
    <w:rsid w:val="004D097D"/>
    <w:rsid w:val="004D0EF2"/>
    <w:rsid w:val="004D2738"/>
    <w:rsid w:val="004D56D5"/>
    <w:rsid w:val="004E1E20"/>
    <w:rsid w:val="004E4395"/>
    <w:rsid w:val="004E46EC"/>
    <w:rsid w:val="004E4FFD"/>
    <w:rsid w:val="004F232F"/>
    <w:rsid w:val="004F396F"/>
    <w:rsid w:val="004F3A87"/>
    <w:rsid w:val="004F3B1A"/>
    <w:rsid w:val="00501185"/>
    <w:rsid w:val="0050306C"/>
    <w:rsid w:val="0050464C"/>
    <w:rsid w:val="005054BB"/>
    <w:rsid w:val="00510188"/>
    <w:rsid w:val="005105E4"/>
    <w:rsid w:val="00511B28"/>
    <w:rsid w:val="00511C29"/>
    <w:rsid w:val="00512184"/>
    <w:rsid w:val="0051565F"/>
    <w:rsid w:val="00516992"/>
    <w:rsid w:val="00517577"/>
    <w:rsid w:val="00520B0B"/>
    <w:rsid w:val="00522FCD"/>
    <w:rsid w:val="00523074"/>
    <w:rsid w:val="0052347E"/>
    <w:rsid w:val="00525A0A"/>
    <w:rsid w:val="005307A4"/>
    <w:rsid w:val="00530F6D"/>
    <w:rsid w:val="005314B2"/>
    <w:rsid w:val="00531804"/>
    <w:rsid w:val="00531B2D"/>
    <w:rsid w:val="005321B2"/>
    <w:rsid w:val="00534416"/>
    <w:rsid w:val="00534C0E"/>
    <w:rsid w:val="00535493"/>
    <w:rsid w:val="005354E2"/>
    <w:rsid w:val="0054582F"/>
    <w:rsid w:val="005467AC"/>
    <w:rsid w:val="0054703E"/>
    <w:rsid w:val="0054721C"/>
    <w:rsid w:val="005513AA"/>
    <w:rsid w:val="00551C10"/>
    <w:rsid w:val="00553BD3"/>
    <w:rsid w:val="00555A8B"/>
    <w:rsid w:val="005561A3"/>
    <w:rsid w:val="00560245"/>
    <w:rsid w:val="005602CF"/>
    <w:rsid w:val="005633CF"/>
    <w:rsid w:val="00563A0E"/>
    <w:rsid w:val="00564000"/>
    <w:rsid w:val="005674B9"/>
    <w:rsid w:val="005675CD"/>
    <w:rsid w:val="005679CA"/>
    <w:rsid w:val="005714DD"/>
    <w:rsid w:val="00573503"/>
    <w:rsid w:val="005749AF"/>
    <w:rsid w:val="00581A1C"/>
    <w:rsid w:val="00584FB9"/>
    <w:rsid w:val="005860D3"/>
    <w:rsid w:val="00591668"/>
    <w:rsid w:val="00592B48"/>
    <w:rsid w:val="00594492"/>
    <w:rsid w:val="00595DDA"/>
    <w:rsid w:val="0059617E"/>
    <w:rsid w:val="005962EA"/>
    <w:rsid w:val="00597728"/>
    <w:rsid w:val="005A1EF2"/>
    <w:rsid w:val="005A3274"/>
    <w:rsid w:val="005A782F"/>
    <w:rsid w:val="005A7A6F"/>
    <w:rsid w:val="005B10FD"/>
    <w:rsid w:val="005B14B7"/>
    <w:rsid w:val="005B3627"/>
    <w:rsid w:val="005B4AEC"/>
    <w:rsid w:val="005B4B10"/>
    <w:rsid w:val="005B4CAA"/>
    <w:rsid w:val="005B58AD"/>
    <w:rsid w:val="005B6196"/>
    <w:rsid w:val="005B70C2"/>
    <w:rsid w:val="005C25D9"/>
    <w:rsid w:val="005C3885"/>
    <w:rsid w:val="005C47E7"/>
    <w:rsid w:val="005C680C"/>
    <w:rsid w:val="005C7F4C"/>
    <w:rsid w:val="005D1473"/>
    <w:rsid w:val="005D3237"/>
    <w:rsid w:val="005D493B"/>
    <w:rsid w:val="005D4AB9"/>
    <w:rsid w:val="005E073B"/>
    <w:rsid w:val="005E4379"/>
    <w:rsid w:val="005E4A16"/>
    <w:rsid w:val="005E6407"/>
    <w:rsid w:val="005E6C01"/>
    <w:rsid w:val="005E6C1F"/>
    <w:rsid w:val="005E72BE"/>
    <w:rsid w:val="005E7308"/>
    <w:rsid w:val="005E779F"/>
    <w:rsid w:val="005F127F"/>
    <w:rsid w:val="005F570D"/>
    <w:rsid w:val="005F6D46"/>
    <w:rsid w:val="00600021"/>
    <w:rsid w:val="00601825"/>
    <w:rsid w:val="006028D4"/>
    <w:rsid w:val="006033D0"/>
    <w:rsid w:val="0060384D"/>
    <w:rsid w:val="00604B30"/>
    <w:rsid w:val="00604F95"/>
    <w:rsid w:val="006115AE"/>
    <w:rsid w:val="00615751"/>
    <w:rsid w:val="0061582E"/>
    <w:rsid w:val="00616481"/>
    <w:rsid w:val="00616636"/>
    <w:rsid w:val="0061685E"/>
    <w:rsid w:val="00617CD7"/>
    <w:rsid w:val="00621AE3"/>
    <w:rsid w:val="0062226A"/>
    <w:rsid w:val="006238D6"/>
    <w:rsid w:val="00624590"/>
    <w:rsid w:val="0062548F"/>
    <w:rsid w:val="006254EF"/>
    <w:rsid w:val="00627150"/>
    <w:rsid w:val="00633692"/>
    <w:rsid w:val="00636D14"/>
    <w:rsid w:val="00637139"/>
    <w:rsid w:val="00637696"/>
    <w:rsid w:val="00640E47"/>
    <w:rsid w:val="00643D44"/>
    <w:rsid w:val="0064580F"/>
    <w:rsid w:val="006458A0"/>
    <w:rsid w:val="0065014E"/>
    <w:rsid w:val="00653BCC"/>
    <w:rsid w:val="00654B1F"/>
    <w:rsid w:val="00654B62"/>
    <w:rsid w:val="00654EDC"/>
    <w:rsid w:val="00656149"/>
    <w:rsid w:val="00656A0D"/>
    <w:rsid w:val="00657872"/>
    <w:rsid w:val="00657EFF"/>
    <w:rsid w:val="00660812"/>
    <w:rsid w:val="0066153B"/>
    <w:rsid w:val="0066209F"/>
    <w:rsid w:val="00664AB1"/>
    <w:rsid w:val="00665ECD"/>
    <w:rsid w:val="006666F9"/>
    <w:rsid w:val="00673407"/>
    <w:rsid w:val="00673FC0"/>
    <w:rsid w:val="006754FF"/>
    <w:rsid w:val="00676902"/>
    <w:rsid w:val="00677FEC"/>
    <w:rsid w:val="00681A47"/>
    <w:rsid w:val="00684385"/>
    <w:rsid w:val="00684F5D"/>
    <w:rsid w:val="006859DF"/>
    <w:rsid w:val="00691B7E"/>
    <w:rsid w:val="00692330"/>
    <w:rsid w:val="00695D3F"/>
    <w:rsid w:val="006970CF"/>
    <w:rsid w:val="006A0D2A"/>
    <w:rsid w:val="006A22A0"/>
    <w:rsid w:val="006A2F23"/>
    <w:rsid w:val="006A3E5C"/>
    <w:rsid w:val="006A3EA3"/>
    <w:rsid w:val="006A44EC"/>
    <w:rsid w:val="006A4549"/>
    <w:rsid w:val="006A577B"/>
    <w:rsid w:val="006B03BF"/>
    <w:rsid w:val="006B1DA9"/>
    <w:rsid w:val="006B3656"/>
    <w:rsid w:val="006B38C8"/>
    <w:rsid w:val="006C06A2"/>
    <w:rsid w:val="006C1B1E"/>
    <w:rsid w:val="006C2252"/>
    <w:rsid w:val="006C2BF0"/>
    <w:rsid w:val="006C33B3"/>
    <w:rsid w:val="006C4639"/>
    <w:rsid w:val="006C5978"/>
    <w:rsid w:val="006C6ED8"/>
    <w:rsid w:val="006C7411"/>
    <w:rsid w:val="006D0F87"/>
    <w:rsid w:val="006D120A"/>
    <w:rsid w:val="006D1D9E"/>
    <w:rsid w:val="006D2666"/>
    <w:rsid w:val="006D3E35"/>
    <w:rsid w:val="006D41C1"/>
    <w:rsid w:val="006D73BB"/>
    <w:rsid w:val="006E0F4A"/>
    <w:rsid w:val="006E11A2"/>
    <w:rsid w:val="006E273C"/>
    <w:rsid w:val="006E4217"/>
    <w:rsid w:val="006E465B"/>
    <w:rsid w:val="006E4FF9"/>
    <w:rsid w:val="006E5A43"/>
    <w:rsid w:val="006E5BAD"/>
    <w:rsid w:val="006E6504"/>
    <w:rsid w:val="006E6F85"/>
    <w:rsid w:val="006E74B3"/>
    <w:rsid w:val="006E7766"/>
    <w:rsid w:val="006F12A8"/>
    <w:rsid w:val="006F19C4"/>
    <w:rsid w:val="006F5097"/>
    <w:rsid w:val="006F5FBB"/>
    <w:rsid w:val="006F61ED"/>
    <w:rsid w:val="006F67BA"/>
    <w:rsid w:val="00700836"/>
    <w:rsid w:val="00701190"/>
    <w:rsid w:val="007016FF"/>
    <w:rsid w:val="00702B5D"/>
    <w:rsid w:val="007068AD"/>
    <w:rsid w:val="00710C32"/>
    <w:rsid w:val="00710DD8"/>
    <w:rsid w:val="00710F1B"/>
    <w:rsid w:val="0071323E"/>
    <w:rsid w:val="0071639B"/>
    <w:rsid w:val="00717322"/>
    <w:rsid w:val="007215D7"/>
    <w:rsid w:val="00723994"/>
    <w:rsid w:val="00725A6E"/>
    <w:rsid w:val="00725B5E"/>
    <w:rsid w:val="00731790"/>
    <w:rsid w:val="00731D4F"/>
    <w:rsid w:val="007351EB"/>
    <w:rsid w:val="00735FED"/>
    <w:rsid w:val="00737D0F"/>
    <w:rsid w:val="00737D10"/>
    <w:rsid w:val="00737D9F"/>
    <w:rsid w:val="00744BCC"/>
    <w:rsid w:val="007460E3"/>
    <w:rsid w:val="00753721"/>
    <w:rsid w:val="007609B2"/>
    <w:rsid w:val="00760E30"/>
    <w:rsid w:val="00760F66"/>
    <w:rsid w:val="007635C7"/>
    <w:rsid w:val="007644F9"/>
    <w:rsid w:val="00764D0F"/>
    <w:rsid w:val="00765E8D"/>
    <w:rsid w:val="0076781A"/>
    <w:rsid w:val="007708C1"/>
    <w:rsid w:val="007715EB"/>
    <w:rsid w:val="00771972"/>
    <w:rsid w:val="00771C6B"/>
    <w:rsid w:val="007752E5"/>
    <w:rsid w:val="00776CC7"/>
    <w:rsid w:val="00777A24"/>
    <w:rsid w:val="00777E46"/>
    <w:rsid w:val="0078096F"/>
    <w:rsid w:val="00781956"/>
    <w:rsid w:val="007821AE"/>
    <w:rsid w:val="00784698"/>
    <w:rsid w:val="00796A31"/>
    <w:rsid w:val="00797B33"/>
    <w:rsid w:val="007A4C46"/>
    <w:rsid w:val="007A501D"/>
    <w:rsid w:val="007A5E44"/>
    <w:rsid w:val="007A7E1F"/>
    <w:rsid w:val="007B18B5"/>
    <w:rsid w:val="007B1907"/>
    <w:rsid w:val="007B29AF"/>
    <w:rsid w:val="007B4651"/>
    <w:rsid w:val="007B493E"/>
    <w:rsid w:val="007B4B61"/>
    <w:rsid w:val="007B6AAC"/>
    <w:rsid w:val="007C1796"/>
    <w:rsid w:val="007C4A56"/>
    <w:rsid w:val="007C720E"/>
    <w:rsid w:val="007C75EC"/>
    <w:rsid w:val="007D131D"/>
    <w:rsid w:val="007D3E44"/>
    <w:rsid w:val="007D42E2"/>
    <w:rsid w:val="007D65DD"/>
    <w:rsid w:val="007E2230"/>
    <w:rsid w:val="007E2A97"/>
    <w:rsid w:val="007F0514"/>
    <w:rsid w:val="007F0AA7"/>
    <w:rsid w:val="007F0EAE"/>
    <w:rsid w:val="007F1792"/>
    <w:rsid w:val="007F1C9C"/>
    <w:rsid w:val="007F3095"/>
    <w:rsid w:val="007F51EA"/>
    <w:rsid w:val="007F558F"/>
    <w:rsid w:val="007F59B7"/>
    <w:rsid w:val="007F7356"/>
    <w:rsid w:val="007F74DA"/>
    <w:rsid w:val="007F76A1"/>
    <w:rsid w:val="00800DB7"/>
    <w:rsid w:val="00802ACE"/>
    <w:rsid w:val="008030C2"/>
    <w:rsid w:val="0080315C"/>
    <w:rsid w:val="0080768A"/>
    <w:rsid w:val="00807FA0"/>
    <w:rsid w:val="008107BA"/>
    <w:rsid w:val="00812B59"/>
    <w:rsid w:val="00813A6E"/>
    <w:rsid w:val="0081534E"/>
    <w:rsid w:val="00820A23"/>
    <w:rsid w:val="008251D1"/>
    <w:rsid w:val="00825A61"/>
    <w:rsid w:val="00825F82"/>
    <w:rsid w:val="00826D69"/>
    <w:rsid w:val="008270D9"/>
    <w:rsid w:val="00827CB6"/>
    <w:rsid w:val="0083335C"/>
    <w:rsid w:val="00834E86"/>
    <w:rsid w:val="008362C9"/>
    <w:rsid w:val="008402B6"/>
    <w:rsid w:val="00840C25"/>
    <w:rsid w:val="00841076"/>
    <w:rsid w:val="00841923"/>
    <w:rsid w:val="00842733"/>
    <w:rsid w:val="0084489F"/>
    <w:rsid w:val="0084603B"/>
    <w:rsid w:val="0084610A"/>
    <w:rsid w:val="00846360"/>
    <w:rsid w:val="00847664"/>
    <w:rsid w:val="008540C6"/>
    <w:rsid w:val="0085730B"/>
    <w:rsid w:val="0086195D"/>
    <w:rsid w:val="00861D52"/>
    <w:rsid w:val="00862458"/>
    <w:rsid w:val="008642C2"/>
    <w:rsid w:val="00870330"/>
    <w:rsid w:val="008706E0"/>
    <w:rsid w:val="00870767"/>
    <w:rsid w:val="0087088B"/>
    <w:rsid w:val="00871928"/>
    <w:rsid w:val="008738AC"/>
    <w:rsid w:val="00873BC9"/>
    <w:rsid w:val="00873E64"/>
    <w:rsid w:val="008772DD"/>
    <w:rsid w:val="00877D85"/>
    <w:rsid w:val="00880141"/>
    <w:rsid w:val="008818C8"/>
    <w:rsid w:val="00882294"/>
    <w:rsid w:val="0088253B"/>
    <w:rsid w:val="00882DA0"/>
    <w:rsid w:val="00883CE4"/>
    <w:rsid w:val="00884FE3"/>
    <w:rsid w:val="00892E39"/>
    <w:rsid w:val="00897962"/>
    <w:rsid w:val="00897A75"/>
    <w:rsid w:val="008A0A8F"/>
    <w:rsid w:val="008A24E3"/>
    <w:rsid w:val="008A518B"/>
    <w:rsid w:val="008A7427"/>
    <w:rsid w:val="008A74D2"/>
    <w:rsid w:val="008A7611"/>
    <w:rsid w:val="008B1583"/>
    <w:rsid w:val="008B1639"/>
    <w:rsid w:val="008B2261"/>
    <w:rsid w:val="008B430F"/>
    <w:rsid w:val="008B6252"/>
    <w:rsid w:val="008C1A37"/>
    <w:rsid w:val="008C41FB"/>
    <w:rsid w:val="008C7448"/>
    <w:rsid w:val="008D12C4"/>
    <w:rsid w:val="008D2E34"/>
    <w:rsid w:val="008D58EA"/>
    <w:rsid w:val="008D6689"/>
    <w:rsid w:val="008D71AF"/>
    <w:rsid w:val="008D766D"/>
    <w:rsid w:val="008D7B24"/>
    <w:rsid w:val="008E05A9"/>
    <w:rsid w:val="008E1023"/>
    <w:rsid w:val="008E12B6"/>
    <w:rsid w:val="008E205B"/>
    <w:rsid w:val="008E38AD"/>
    <w:rsid w:val="008E38B2"/>
    <w:rsid w:val="008F08BE"/>
    <w:rsid w:val="008F2009"/>
    <w:rsid w:val="008F3B89"/>
    <w:rsid w:val="008F559E"/>
    <w:rsid w:val="00900606"/>
    <w:rsid w:val="00901238"/>
    <w:rsid w:val="00901D34"/>
    <w:rsid w:val="00904454"/>
    <w:rsid w:val="00904D5D"/>
    <w:rsid w:val="00904F7A"/>
    <w:rsid w:val="00905C34"/>
    <w:rsid w:val="00907E1D"/>
    <w:rsid w:val="00910A2D"/>
    <w:rsid w:val="00911770"/>
    <w:rsid w:val="00913C8D"/>
    <w:rsid w:val="00914AC3"/>
    <w:rsid w:val="0091651E"/>
    <w:rsid w:val="009166A4"/>
    <w:rsid w:val="0091703C"/>
    <w:rsid w:val="00917108"/>
    <w:rsid w:val="0091785C"/>
    <w:rsid w:val="00917B1E"/>
    <w:rsid w:val="00920150"/>
    <w:rsid w:val="0092088B"/>
    <w:rsid w:val="009233BD"/>
    <w:rsid w:val="0092432F"/>
    <w:rsid w:val="00924584"/>
    <w:rsid w:val="00924AC2"/>
    <w:rsid w:val="00925218"/>
    <w:rsid w:val="009254B2"/>
    <w:rsid w:val="00927358"/>
    <w:rsid w:val="009309CF"/>
    <w:rsid w:val="00931A6F"/>
    <w:rsid w:val="00931FA8"/>
    <w:rsid w:val="00932AEE"/>
    <w:rsid w:val="00933120"/>
    <w:rsid w:val="009367C9"/>
    <w:rsid w:val="00936FBE"/>
    <w:rsid w:val="00937707"/>
    <w:rsid w:val="00940A1E"/>
    <w:rsid w:val="00945CEE"/>
    <w:rsid w:val="009500FE"/>
    <w:rsid w:val="0095084E"/>
    <w:rsid w:val="00950C82"/>
    <w:rsid w:val="009511EB"/>
    <w:rsid w:val="00954429"/>
    <w:rsid w:val="009557CC"/>
    <w:rsid w:val="00956640"/>
    <w:rsid w:val="00956B9C"/>
    <w:rsid w:val="00957565"/>
    <w:rsid w:val="009578BB"/>
    <w:rsid w:val="00960561"/>
    <w:rsid w:val="00961F03"/>
    <w:rsid w:val="00963E80"/>
    <w:rsid w:val="0096429F"/>
    <w:rsid w:val="009643D9"/>
    <w:rsid w:val="00964C65"/>
    <w:rsid w:val="00970676"/>
    <w:rsid w:val="009750A1"/>
    <w:rsid w:val="009761BD"/>
    <w:rsid w:val="00976383"/>
    <w:rsid w:val="00976D7F"/>
    <w:rsid w:val="00980883"/>
    <w:rsid w:val="009820D2"/>
    <w:rsid w:val="00985573"/>
    <w:rsid w:val="009859B2"/>
    <w:rsid w:val="00987182"/>
    <w:rsid w:val="0099126B"/>
    <w:rsid w:val="009917D9"/>
    <w:rsid w:val="00993D6B"/>
    <w:rsid w:val="00994ADC"/>
    <w:rsid w:val="009965F9"/>
    <w:rsid w:val="009976A3"/>
    <w:rsid w:val="009A18A0"/>
    <w:rsid w:val="009A382C"/>
    <w:rsid w:val="009A3D4C"/>
    <w:rsid w:val="009A48BF"/>
    <w:rsid w:val="009A756D"/>
    <w:rsid w:val="009B63C1"/>
    <w:rsid w:val="009C3403"/>
    <w:rsid w:val="009C4692"/>
    <w:rsid w:val="009C57DC"/>
    <w:rsid w:val="009D07A7"/>
    <w:rsid w:val="009D1B35"/>
    <w:rsid w:val="009D23EF"/>
    <w:rsid w:val="009D3CE9"/>
    <w:rsid w:val="009D5404"/>
    <w:rsid w:val="009D563E"/>
    <w:rsid w:val="009D7A3D"/>
    <w:rsid w:val="009E09C4"/>
    <w:rsid w:val="009E133C"/>
    <w:rsid w:val="009E153E"/>
    <w:rsid w:val="009E226D"/>
    <w:rsid w:val="009E23BF"/>
    <w:rsid w:val="009E2A52"/>
    <w:rsid w:val="009E3A8F"/>
    <w:rsid w:val="009E53F2"/>
    <w:rsid w:val="009F0174"/>
    <w:rsid w:val="009F41C6"/>
    <w:rsid w:val="009F5A9C"/>
    <w:rsid w:val="009F5B98"/>
    <w:rsid w:val="009F61F6"/>
    <w:rsid w:val="009F66B9"/>
    <w:rsid w:val="009F678F"/>
    <w:rsid w:val="009F7FD9"/>
    <w:rsid w:val="009F7FE4"/>
    <w:rsid w:val="00A009CA"/>
    <w:rsid w:val="00A02119"/>
    <w:rsid w:val="00A03614"/>
    <w:rsid w:val="00A03E44"/>
    <w:rsid w:val="00A0557D"/>
    <w:rsid w:val="00A10C00"/>
    <w:rsid w:val="00A11517"/>
    <w:rsid w:val="00A13CAE"/>
    <w:rsid w:val="00A13F60"/>
    <w:rsid w:val="00A20897"/>
    <w:rsid w:val="00A2121D"/>
    <w:rsid w:val="00A21764"/>
    <w:rsid w:val="00A21FE1"/>
    <w:rsid w:val="00A22B9C"/>
    <w:rsid w:val="00A22FBD"/>
    <w:rsid w:val="00A25F69"/>
    <w:rsid w:val="00A30EB2"/>
    <w:rsid w:val="00A3151A"/>
    <w:rsid w:val="00A32EA0"/>
    <w:rsid w:val="00A362B8"/>
    <w:rsid w:val="00A37A71"/>
    <w:rsid w:val="00A41DB1"/>
    <w:rsid w:val="00A41EB8"/>
    <w:rsid w:val="00A4335B"/>
    <w:rsid w:val="00A43C64"/>
    <w:rsid w:val="00A44E7E"/>
    <w:rsid w:val="00A508F3"/>
    <w:rsid w:val="00A5174B"/>
    <w:rsid w:val="00A5569C"/>
    <w:rsid w:val="00A5595D"/>
    <w:rsid w:val="00A61D89"/>
    <w:rsid w:val="00A63893"/>
    <w:rsid w:val="00A63F24"/>
    <w:rsid w:val="00A65E20"/>
    <w:rsid w:val="00A661BB"/>
    <w:rsid w:val="00A66350"/>
    <w:rsid w:val="00A66E37"/>
    <w:rsid w:val="00A671AC"/>
    <w:rsid w:val="00A67B21"/>
    <w:rsid w:val="00A703E5"/>
    <w:rsid w:val="00A705E3"/>
    <w:rsid w:val="00A7157B"/>
    <w:rsid w:val="00A72AE5"/>
    <w:rsid w:val="00A746F1"/>
    <w:rsid w:val="00A74CDA"/>
    <w:rsid w:val="00A769A5"/>
    <w:rsid w:val="00A8201D"/>
    <w:rsid w:val="00A82D01"/>
    <w:rsid w:val="00A834EC"/>
    <w:rsid w:val="00A84595"/>
    <w:rsid w:val="00A86B54"/>
    <w:rsid w:val="00A911DE"/>
    <w:rsid w:val="00A96805"/>
    <w:rsid w:val="00A96D98"/>
    <w:rsid w:val="00A96F94"/>
    <w:rsid w:val="00A9744A"/>
    <w:rsid w:val="00AA23B4"/>
    <w:rsid w:val="00AA4350"/>
    <w:rsid w:val="00AA5EFE"/>
    <w:rsid w:val="00AA61E1"/>
    <w:rsid w:val="00AA63DC"/>
    <w:rsid w:val="00AA6D3E"/>
    <w:rsid w:val="00AB03BA"/>
    <w:rsid w:val="00AB31D5"/>
    <w:rsid w:val="00AB3220"/>
    <w:rsid w:val="00AB330B"/>
    <w:rsid w:val="00AB3795"/>
    <w:rsid w:val="00AB3964"/>
    <w:rsid w:val="00AB4E73"/>
    <w:rsid w:val="00AC1003"/>
    <w:rsid w:val="00AC30C0"/>
    <w:rsid w:val="00AD02E9"/>
    <w:rsid w:val="00AD08E3"/>
    <w:rsid w:val="00AD697C"/>
    <w:rsid w:val="00AD7B60"/>
    <w:rsid w:val="00AE1F77"/>
    <w:rsid w:val="00AE5036"/>
    <w:rsid w:val="00AE7B4C"/>
    <w:rsid w:val="00AF03E7"/>
    <w:rsid w:val="00AF096A"/>
    <w:rsid w:val="00AF2481"/>
    <w:rsid w:val="00AF2BBC"/>
    <w:rsid w:val="00AF2FE4"/>
    <w:rsid w:val="00AF46B8"/>
    <w:rsid w:val="00AF5552"/>
    <w:rsid w:val="00AF5D77"/>
    <w:rsid w:val="00AF68F4"/>
    <w:rsid w:val="00AF6F66"/>
    <w:rsid w:val="00B00355"/>
    <w:rsid w:val="00B021A6"/>
    <w:rsid w:val="00B02446"/>
    <w:rsid w:val="00B041DE"/>
    <w:rsid w:val="00B117FC"/>
    <w:rsid w:val="00B12245"/>
    <w:rsid w:val="00B163BE"/>
    <w:rsid w:val="00B1676A"/>
    <w:rsid w:val="00B17D25"/>
    <w:rsid w:val="00B205D4"/>
    <w:rsid w:val="00B2081F"/>
    <w:rsid w:val="00B20FC4"/>
    <w:rsid w:val="00B22737"/>
    <w:rsid w:val="00B2364A"/>
    <w:rsid w:val="00B27F7C"/>
    <w:rsid w:val="00B324E7"/>
    <w:rsid w:val="00B32D2C"/>
    <w:rsid w:val="00B333E9"/>
    <w:rsid w:val="00B3445C"/>
    <w:rsid w:val="00B3691B"/>
    <w:rsid w:val="00B403D8"/>
    <w:rsid w:val="00B4044A"/>
    <w:rsid w:val="00B41841"/>
    <w:rsid w:val="00B43080"/>
    <w:rsid w:val="00B43539"/>
    <w:rsid w:val="00B44533"/>
    <w:rsid w:val="00B47B48"/>
    <w:rsid w:val="00B51BF7"/>
    <w:rsid w:val="00B51C3C"/>
    <w:rsid w:val="00B569FE"/>
    <w:rsid w:val="00B56C06"/>
    <w:rsid w:val="00B57508"/>
    <w:rsid w:val="00B5761C"/>
    <w:rsid w:val="00B602BB"/>
    <w:rsid w:val="00B60791"/>
    <w:rsid w:val="00B61928"/>
    <w:rsid w:val="00B629EA"/>
    <w:rsid w:val="00B63122"/>
    <w:rsid w:val="00B67F24"/>
    <w:rsid w:val="00B70DC4"/>
    <w:rsid w:val="00B71BB8"/>
    <w:rsid w:val="00B72C0D"/>
    <w:rsid w:val="00B75331"/>
    <w:rsid w:val="00B75992"/>
    <w:rsid w:val="00B77326"/>
    <w:rsid w:val="00B8043E"/>
    <w:rsid w:val="00B80DF2"/>
    <w:rsid w:val="00B81D3C"/>
    <w:rsid w:val="00B820D9"/>
    <w:rsid w:val="00B82877"/>
    <w:rsid w:val="00B83C4C"/>
    <w:rsid w:val="00B83C4F"/>
    <w:rsid w:val="00B87C6E"/>
    <w:rsid w:val="00B91146"/>
    <w:rsid w:val="00B94AA3"/>
    <w:rsid w:val="00B95CB0"/>
    <w:rsid w:val="00B9723D"/>
    <w:rsid w:val="00BA0884"/>
    <w:rsid w:val="00BA09D6"/>
    <w:rsid w:val="00BA1DCB"/>
    <w:rsid w:val="00BA20FC"/>
    <w:rsid w:val="00BA32CB"/>
    <w:rsid w:val="00BA5BC2"/>
    <w:rsid w:val="00BA5BF3"/>
    <w:rsid w:val="00BA688D"/>
    <w:rsid w:val="00BB3DDC"/>
    <w:rsid w:val="00BB6893"/>
    <w:rsid w:val="00BB696D"/>
    <w:rsid w:val="00BC74D9"/>
    <w:rsid w:val="00BD209E"/>
    <w:rsid w:val="00BD35B3"/>
    <w:rsid w:val="00BD6379"/>
    <w:rsid w:val="00BE221B"/>
    <w:rsid w:val="00BE331E"/>
    <w:rsid w:val="00BE4009"/>
    <w:rsid w:val="00BE4D63"/>
    <w:rsid w:val="00BE4D96"/>
    <w:rsid w:val="00BE712F"/>
    <w:rsid w:val="00BE7138"/>
    <w:rsid w:val="00BF1B70"/>
    <w:rsid w:val="00BF3871"/>
    <w:rsid w:val="00BF74A1"/>
    <w:rsid w:val="00C03208"/>
    <w:rsid w:val="00C04364"/>
    <w:rsid w:val="00C04FB4"/>
    <w:rsid w:val="00C05E81"/>
    <w:rsid w:val="00C07D6E"/>
    <w:rsid w:val="00C1133D"/>
    <w:rsid w:val="00C123FD"/>
    <w:rsid w:val="00C133FF"/>
    <w:rsid w:val="00C1584D"/>
    <w:rsid w:val="00C1654C"/>
    <w:rsid w:val="00C206FE"/>
    <w:rsid w:val="00C237E6"/>
    <w:rsid w:val="00C3056D"/>
    <w:rsid w:val="00C311A1"/>
    <w:rsid w:val="00C314B9"/>
    <w:rsid w:val="00C32A95"/>
    <w:rsid w:val="00C32EAD"/>
    <w:rsid w:val="00C3534E"/>
    <w:rsid w:val="00C36F32"/>
    <w:rsid w:val="00C37EF5"/>
    <w:rsid w:val="00C40362"/>
    <w:rsid w:val="00C4360D"/>
    <w:rsid w:val="00C456F5"/>
    <w:rsid w:val="00C45FDA"/>
    <w:rsid w:val="00C55FEA"/>
    <w:rsid w:val="00C56D02"/>
    <w:rsid w:val="00C56DED"/>
    <w:rsid w:val="00C6274E"/>
    <w:rsid w:val="00C63397"/>
    <w:rsid w:val="00C66449"/>
    <w:rsid w:val="00C672FB"/>
    <w:rsid w:val="00C67685"/>
    <w:rsid w:val="00C71A8B"/>
    <w:rsid w:val="00C71D12"/>
    <w:rsid w:val="00C71F6B"/>
    <w:rsid w:val="00C72C38"/>
    <w:rsid w:val="00C75DCE"/>
    <w:rsid w:val="00C7664B"/>
    <w:rsid w:val="00C80577"/>
    <w:rsid w:val="00C80D37"/>
    <w:rsid w:val="00C8198C"/>
    <w:rsid w:val="00C81BFA"/>
    <w:rsid w:val="00C850E1"/>
    <w:rsid w:val="00C86EAC"/>
    <w:rsid w:val="00C903FF"/>
    <w:rsid w:val="00C94A5D"/>
    <w:rsid w:val="00C9543D"/>
    <w:rsid w:val="00C95FEA"/>
    <w:rsid w:val="00C96DF1"/>
    <w:rsid w:val="00CA066C"/>
    <w:rsid w:val="00CA0CE5"/>
    <w:rsid w:val="00CA2175"/>
    <w:rsid w:val="00CA32D7"/>
    <w:rsid w:val="00CA7762"/>
    <w:rsid w:val="00CB2A5E"/>
    <w:rsid w:val="00CB30FF"/>
    <w:rsid w:val="00CB3937"/>
    <w:rsid w:val="00CB427B"/>
    <w:rsid w:val="00CB5ECC"/>
    <w:rsid w:val="00CB6B0C"/>
    <w:rsid w:val="00CB70F4"/>
    <w:rsid w:val="00CC0771"/>
    <w:rsid w:val="00CC1D6E"/>
    <w:rsid w:val="00CC24D1"/>
    <w:rsid w:val="00CC2AB9"/>
    <w:rsid w:val="00CC6D43"/>
    <w:rsid w:val="00CC7395"/>
    <w:rsid w:val="00CC7966"/>
    <w:rsid w:val="00CD1681"/>
    <w:rsid w:val="00CD1DC6"/>
    <w:rsid w:val="00CD508D"/>
    <w:rsid w:val="00CD6E0D"/>
    <w:rsid w:val="00CD78EA"/>
    <w:rsid w:val="00CE1488"/>
    <w:rsid w:val="00CE2449"/>
    <w:rsid w:val="00CE271D"/>
    <w:rsid w:val="00CE2A33"/>
    <w:rsid w:val="00CE5090"/>
    <w:rsid w:val="00CE62EC"/>
    <w:rsid w:val="00CF2BA0"/>
    <w:rsid w:val="00D02A5A"/>
    <w:rsid w:val="00D05388"/>
    <w:rsid w:val="00D06F68"/>
    <w:rsid w:val="00D12532"/>
    <w:rsid w:val="00D20D8F"/>
    <w:rsid w:val="00D213E6"/>
    <w:rsid w:val="00D21BE8"/>
    <w:rsid w:val="00D23D39"/>
    <w:rsid w:val="00D25120"/>
    <w:rsid w:val="00D27280"/>
    <w:rsid w:val="00D274AB"/>
    <w:rsid w:val="00D2797D"/>
    <w:rsid w:val="00D323F5"/>
    <w:rsid w:val="00D34251"/>
    <w:rsid w:val="00D34B65"/>
    <w:rsid w:val="00D376D6"/>
    <w:rsid w:val="00D400E7"/>
    <w:rsid w:val="00D4157B"/>
    <w:rsid w:val="00D416AF"/>
    <w:rsid w:val="00D423CA"/>
    <w:rsid w:val="00D42BA9"/>
    <w:rsid w:val="00D44503"/>
    <w:rsid w:val="00D45652"/>
    <w:rsid w:val="00D460A3"/>
    <w:rsid w:val="00D4636F"/>
    <w:rsid w:val="00D47E0F"/>
    <w:rsid w:val="00D505C5"/>
    <w:rsid w:val="00D51D33"/>
    <w:rsid w:val="00D52C91"/>
    <w:rsid w:val="00D52D04"/>
    <w:rsid w:val="00D53900"/>
    <w:rsid w:val="00D566F8"/>
    <w:rsid w:val="00D61111"/>
    <w:rsid w:val="00D6245A"/>
    <w:rsid w:val="00D62DE4"/>
    <w:rsid w:val="00D6303B"/>
    <w:rsid w:val="00D6453B"/>
    <w:rsid w:val="00D66380"/>
    <w:rsid w:val="00D66FC2"/>
    <w:rsid w:val="00D7090E"/>
    <w:rsid w:val="00D71801"/>
    <w:rsid w:val="00D7429C"/>
    <w:rsid w:val="00D74587"/>
    <w:rsid w:val="00D74D53"/>
    <w:rsid w:val="00D7651A"/>
    <w:rsid w:val="00D859D1"/>
    <w:rsid w:val="00D86BBB"/>
    <w:rsid w:val="00D87C43"/>
    <w:rsid w:val="00D90B80"/>
    <w:rsid w:val="00D91D78"/>
    <w:rsid w:val="00D974BE"/>
    <w:rsid w:val="00D97E4D"/>
    <w:rsid w:val="00DA29F7"/>
    <w:rsid w:val="00DA3633"/>
    <w:rsid w:val="00DA481A"/>
    <w:rsid w:val="00DA497F"/>
    <w:rsid w:val="00DA6B26"/>
    <w:rsid w:val="00DA7297"/>
    <w:rsid w:val="00DA76DB"/>
    <w:rsid w:val="00DB10AA"/>
    <w:rsid w:val="00DB1CCE"/>
    <w:rsid w:val="00DB350A"/>
    <w:rsid w:val="00DB5038"/>
    <w:rsid w:val="00DB7C0E"/>
    <w:rsid w:val="00DC0AB6"/>
    <w:rsid w:val="00DC1357"/>
    <w:rsid w:val="00DC4309"/>
    <w:rsid w:val="00DC6085"/>
    <w:rsid w:val="00DD07B4"/>
    <w:rsid w:val="00DD13B5"/>
    <w:rsid w:val="00DD2556"/>
    <w:rsid w:val="00DD2C68"/>
    <w:rsid w:val="00DD7FE6"/>
    <w:rsid w:val="00DE31AA"/>
    <w:rsid w:val="00DE3E2A"/>
    <w:rsid w:val="00DE4267"/>
    <w:rsid w:val="00DE53A2"/>
    <w:rsid w:val="00DE55C5"/>
    <w:rsid w:val="00DE6C3E"/>
    <w:rsid w:val="00DE70EF"/>
    <w:rsid w:val="00DF1864"/>
    <w:rsid w:val="00DF1DB0"/>
    <w:rsid w:val="00DF4FBC"/>
    <w:rsid w:val="00DF5094"/>
    <w:rsid w:val="00DF61A4"/>
    <w:rsid w:val="00DF69F8"/>
    <w:rsid w:val="00DF6F1A"/>
    <w:rsid w:val="00E05D4A"/>
    <w:rsid w:val="00E06A2A"/>
    <w:rsid w:val="00E06B0F"/>
    <w:rsid w:val="00E07B07"/>
    <w:rsid w:val="00E1049D"/>
    <w:rsid w:val="00E13FBE"/>
    <w:rsid w:val="00E20964"/>
    <w:rsid w:val="00E216DE"/>
    <w:rsid w:val="00E23E60"/>
    <w:rsid w:val="00E24BBB"/>
    <w:rsid w:val="00E30813"/>
    <w:rsid w:val="00E32637"/>
    <w:rsid w:val="00E3324F"/>
    <w:rsid w:val="00E41860"/>
    <w:rsid w:val="00E52D6A"/>
    <w:rsid w:val="00E53F2F"/>
    <w:rsid w:val="00E548DB"/>
    <w:rsid w:val="00E57733"/>
    <w:rsid w:val="00E6016A"/>
    <w:rsid w:val="00E606C5"/>
    <w:rsid w:val="00E61A8B"/>
    <w:rsid w:val="00E62BD2"/>
    <w:rsid w:val="00E630E7"/>
    <w:rsid w:val="00E65041"/>
    <w:rsid w:val="00E655A7"/>
    <w:rsid w:val="00E6680E"/>
    <w:rsid w:val="00E703C8"/>
    <w:rsid w:val="00E71C4F"/>
    <w:rsid w:val="00E76DA3"/>
    <w:rsid w:val="00E770DE"/>
    <w:rsid w:val="00E817CD"/>
    <w:rsid w:val="00E841FD"/>
    <w:rsid w:val="00E86830"/>
    <w:rsid w:val="00E87465"/>
    <w:rsid w:val="00E91007"/>
    <w:rsid w:val="00E933D8"/>
    <w:rsid w:val="00E942F9"/>
    <w:rsid w:val="00EA0ACF"/>
    <w:rsid w:val="00EA0DEA"/>
    <w:rsid w:val="00EA1C44"/>
    <w:rsid w:val="00EA3536"/>
    <w:rsid w:val="00EA4EF1"/>
    <w:rsid w:val="00EA51A5"/>
    <w:rsid w:val="00EA7FB9"/>
    <w:rsid w:val="00EB045F"/>
    <w:rsid w:val="00EB1644"/>
    <w:rsid w:val="00EB47EA"/>
    <w:rsid w:val="00EB7A77"/>
    <w:rsid w:val="00EC3F79"/>
    <w:rsid w:val="00EC7289"/>
    <w:rsid w:val="00ED13B0"/>
    <w:rsid w:val="00ED300E"/>
    <w:rsid w:val="00ED3313"/>
    <w:rsid w:val="00ED4CBE"/>
    <w:rsid w:val="00ED5E54"/>
    <w:rsid w:val="00ED7927"/>
    <w:rsid w:val="00EE4972"/>
    <w:rsid w:val="00EE5DA1"/>
    <w:rsid w:val="00EE6107"/>
    <w:rsid w:val="00EE64D2"/>
    <w:rsid w:val="00EE66AF"/>
    <w:rsid w:val="00EF024A"/>
    <w:rsid w:val="00EF411C"/>
    <w:rsid w:val="00EF5146"/>
    <w:rsid w:val="00EF6FED"/>
    <w:rsid w:val="00EF74E6"/>
    <w:rsid w:val="00EF7863"/>
    <w:rsid w:val="00EF7B85"/>
    <w:rsid w:val="00EF7C67"/>
    <w:rsid w:val="00F00E19"/>
    <w:rsid w:val="00F025E5"/>
    <w:rsid w:val="00F02980"/>
    <w:rsid w:val="00F02C0E"/>
    <w:rsid w:val="00F04943"/>
    <w:rsid w:val="00F04CA2"/>
    <w:rsid w:val="00F05A7A"/>
    <w:rsid w:val="00F05F59"/>
    <w:rsid w:val="00F1165F"/>
    <w:rsid w:val="00F11F9E"/>
    <w:rsid w:val="00F14BAA"/>
    <w:rsid w:val="00F15134"/>
    <w:rsid w:val="00F156BA"/>
    <w:rsid w:val="00F15BD3"/>
    <w:rsid w:val="00F16EE6"/>
    <w:rsid w:val="00F202EA"/>
    <w:rsid w:val="00F2101A"/>
    <w:rsid w:val="00F24283"/>
    <w:rsid w:val="00F24C35"/>
    <w:rsid w:val="00F25BEA"/>
    <w:rsid w:val="00F275B2"/>
    <w:rsid w:val="00F31605"/>
    <w:rsid w:val="00F31876"/>
    <w:rsid w:val="00F36B81"/>
    <w:rsid w:val="00F36E3E"/>
    <w:rsid w:val="00F37E49"/>
    <w:rsid w:val="00F40B5C"/>
    <w:rsid w:val="00F40D10"/>
    <w:rsid w:val="00F428E8"/>
    <w:rsid w:val="00F44051"/>
    <w:rsid w:val="00F4680A"/>
    <w:rsid w:val="00F477B2"/>
    <w:rsid w:val="00F53019"/>
    <w:rsid w:val="00F53F7A"/>
    <w:rsid w:val="00F5454C"/>
    <w:rsid w:val="00F55B23"/>
    <w:rsid w:val="00F570BB"/>
    <w:rsid w:val="00F60225"/>
    <w:rsid w:val="00F61527"/>
    <w:rsid w:val="00F6260E"/>
    <w:rsid w:val="00F640F9"/>
    <w:rsid w:val="00F707C8"/>
    <w:rsid w:val="00F72D79"/>
    <w:rsid w:val="00F73B9B"/>
    <w:rsid w:val="00F74F35"/>
    <w:rsid w:val="00F7669D"/>
    <w:rsid w:val="00F771FF"/>
    <w:rsid w:val="00F77BC7"/>
    <w:rsid w:val="00F80977"/>
    <w:rsid w:val="00F84D81"/>
    <w:rsid w:val="00F8638D"/>
    <w:rsid w:val="00F87ABC"/>
    <w:rsid w:val="00F91D4F"/>
    <w:rsid w:val="00F94582"/>
    <w:rsid w:val="00F94791"/>
    <w:rsid w:val="00F97D1C"/>
    <w:rsid w:val="00FA07A1"/>
    <w:rsid w:val="00FA276E"/>
    <w:rsid w:val="00FA3255"/>
    <w:rsid w:val="00FA32ED"/>
    <w:rsid w:val="00FA5946"/>
    <w:rsid w:val="00FA696E"/>
    <w:rsid w:val="00FB0003"/>
    <w:rsid w:val="00FB1245"/>
    <w:rsid w:val="00FB1B4C"/>
    <w:rsid w:val="00FB26E9"/>
    <w:rsid w:val="00FB3B77"/>
    <w:rsid w:val="00FB3FCD"/>
    <w:rsid w:val="00FB4EAF"/>
    <w:rsid w:val="00FC0B03"/>
    <w:rsid w:val="00FC1210"/>
    <w:rsid w:val="00FC3D6E"/>
    <w:rsid w:val="00FC456E"/>
    <w:rsid w:val="00FC5400"/>
    <w:rsid w:val="00FD1BA9"/>
    <w:rsid w:val="00FD6317"/>
    <w:rsid w:val="00FD774E"/>
    <w:rsid w:val="00FD7770"/>
    <w:rsid w:val="00FE0D71"/>
    <w:rsid w:val="00FE188E"/>
    <w:rsid w:val="00FE1C3A"/>
    <w:rsid w:val="00FE31BC"/>
    <w:rsid w:val="00FE429F"/>
    <w:rsid w:val="00FE5A24"/>
    <w:rsid w:val="00FE5B65"/>
    <w:rsid w:val="00FE66B0"/>
    <w:rsid w:val="00FE72EA"/>
    <w:rsid w:val="00FE7582"/>
    <w:rsid w:val="00FF19BA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15AD0E-100D-4C71-A054-CF623A507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theme="minorBidi"/>
        <w:kern w:val="2"/>
        <w:sz w:val="24"/>
        <w:szCs w:val="24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F5673"/>
    <w:pPr>
      <w:spacing w:line="360" w:lineRule="auto"/>
      <w:ind w:firstLineChars="200" w:firstLine="200"/>
    </w:pPr>
  </w:style>
  <w:style w:type="paragraph" w:styleId="1">
    <w:name w:val="heading 1"/>
    <w:next w:val="2"/>
    <w:link w:val="1Char"/>
    <w:uiPriority w:val="9"/>
    <w:qFormat/>
    <w:rsid w:val="0084603B"/>
    <w:pPr>
      <w:keepNext/>
      <w:keepLines/>
      <w:numPr>
        <w:numId w:val="1"/>
      </w:numPr>
      <w:spacing w:before="340" w:after="33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3"/>
    <w:link w:val="2Char"/>
    <w:uiPriority w:val="9"/>
    <w:qFormat/>
    <w:rsid w:val="00E817CD"/>
    <w:pPr>
      <w:numPr>
        <w:numId w:val="2"/>
      </w:numPr>
      <w:spacing w:before="260" w:after="260" w:line="360" w:lineRule="auto"/>
      <w:jc w:val="left"/>
      <w:outlineLvl w:val="1"/>
    </w:pPr>
    <w:rPr>
      <w:rFonts w:ascii="Calibri Light" w:hAnsi="Calibri Light" w:cstheme="majorBidi"/>
      <w:sz w:val="36"/>
      <w:szCs w:val="32"/>
    </w:rPr>
  </w:style>
  <w:style w:type="paragraph" w:styleId="3">
    <w:name w:val="heading 3"/>
    <w:basedOn w:val="2"/>
    <w:next w:val="a1"/>
    <w:link w:val="3Char"/>
    <w:uiPriority w:val="9"/>
    <w:qFormat/>
    <w:rsid w:val="00E817CD"/>
    <w:pPr>
      <w:numPr>
        <w:ilvl w:val="1"/>
      </w:numPr>
      <w:outlineLvl w:val="2"/>
    </w:pPr>
    <w:rPr>
      <w:bCs w:val="0"/>
      <w:sz w:val="32"/>
    </w:rPr>
  </w:style>
  <w:style w:type="paragraph" w:styleId="4">
    <w:name w:val="heading 4"/>
    <w:next w:val="a1"/>
    <w:link w:val="4Char"/>
    <w:uiPriority w:val="9"/>
    <w:qFormat/>
    <w:rsid w:val="00190064"/>
    <w:pPr>
      <w:keepNext/>
      <w:keepLines/>
      <w:numPr>
        <w:ilvl w:val="2"/>
        <w:numId w:val="2"/>
      </w:numPr>
      <w:spacing w:before="280" w:after="290" w:line="360" w:lineRule="auto"/>
      <w:jc w:val="left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next w:val="a1"/>
    <w:link w:val="5Char"/>
    <w:uiPriority w:val="9"/>
    <w:unhideWhenUsed/>
    <w:qFormat/>
    <w:rsid w:val="002A7B3E"/>
    <w:pPr>
      <w:keepNext/>
      <w:keepLines/>
      <w:numPr>
        <w:ilvl w:val="3"/>
        <w:numId w:val="2"/>
      </w:numPr>
      <w:outlineLvl w:val="4"/>
    </w:pPr>
    <w:rPr>
      <w:b/>
      <w:bCs/>
      <w:sz w:val="28"/>
      <w:szCs w:val="28"/>
    </w:rPr>
  </w:style>
  <w:style w:type="paragraph" w:styleId="6">
    <w:name w:val="heading 6"/>
    <w:next w:val="a1"/>
    <w:link w:val="6Char"/>
    <w:uiPriority w:val="9"/>
    <w:unhideWhenUsed/>
    <w:qFormat/>
    <w:rsid w:val="00E817CD"/>
    <w:pPr>
      <w:keepNext/>
      <w:keepLines/>
      <w:numPr>
        <w:ilvl w:val="4"/>
        <w:numId w:val="2"/>
      </w:numPr>
      <w:spacing w:before="240" w:after="64" w:line="360" w:lineRule="auto"/>
      <w:jc w:val="left"/>
      <w:outlineLvl w:val="5"/>
    </w:pPr>
    <w:rPr>
      <w:rFonts w:asciiTheme="majorHAnsi" w:hAnsiTheme="majorHAnsi" w:cstheme="majorBidi"/>
      <w:b/>
      <w:bCs/>
    </w:rPr>
  </w:style>
  <w:style w:type="paragraph" w:styleId="7">
    <w:name w:val="heading 7"/>
    <w:basedOn w:val="a1"/>
    <w:next w:val="a1"/>
    <w:link w:val="7Char"/>
    <w:uiPriority w:val="9"/>
    <w:unhideWhenUsed/>
    <w:qFormat/>
    <w:rsid w:val="00AA23B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AA23B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link w:val="Char"/>
    <w:uiPriority w:val="99"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color w:val="0000FF"/>
      <w:sz w:val="28"/>
      <w:szCs w:val="18"/>
    </w:rPr>
  </w:style>
  <w:style w:type="character" w:customStyle="1" w:styleId="Char">
    <w:name w:val="页眉 Char"/>
    <w:basedOn w:val="a2"/>
    <w:link w:val="a5"/>
    <w:uiPriority w:val="99"/>
    <w:rsid w:val="000F5673"/>
    <w:rPr>
      <w:rFonts w:eastAsia="黑体"/>
      <w:b/>
      <w:color w:val="0000FF"/>
      <w:sz w:val="28"/>
      <w:szCs w:val="18"/>
    </w:rPr>
  </w:style>
  <w:style w:type="paragraph" w:styleId="a6">
    <w:name w:val="footer"/>
    <w:link w:val="Char0"/>
    <w:uiPriority w:val="99"/>
    <w:unhideWhenUsed/>
    <w:qFormat/>
    <w:rsid w:val="000F5673"/>
    <w:pPr>
      <w:tabs>
        <w:tab w:val="center" w:pos="4153"/>
        <w:tab w:val="right" w:pos="8306"/>
      </w:tabs>
      <w:snapToGrid w:val="0"/>
      <w:jc w:val="right"/>
    </w:pPr>
    <w:rPr>
      <w:rFonts w:eastAsia="黑体"/>
      <w:b/>
      <w:szCs w:val="18"/>
    </w:rPr>
  </w:style>
  <w:style w:type="character" w:customStyle="1" w:styleId="Char0">
    <w:name w:val="页脚 Char"/>
    <w:basedOn w:val="a2"/>
    <w:link w:val="a6"/>
    <w:uiPriority w:val="99"/>
    <w:rsid w:val="000F5673"/>
    <w:rPr>
      <w:rFonts w:eastAsia="黑体"/>
      <w:b/>
      <w:szCs w:val="18"/>
    </w:rPr>
  </w:style>
  <w:style w:type="character" w:styleId="a7">
    <w:name w:val="Placeholder Text"/>
    <w:basedOn w:val="a2"/>
    <w:uiPriority w:val="99"/>
    <w:semiHidden/>
    <w:rsid w:val="00633692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84603B"/>
    <w:rPr>
      <w:b/>
      <w:bCs/>
      <w:kern w:val="44"/>
      <w:sz w:val="44"/>
      <w:szCs w:val="44"/>
    </w:rPr>
  </w:style>
  <w:style w:type="paragraph" w:styleId="a8">
    <w:name w:val="Title"/>
    <w:next w:val="a9"/>
    <w:link w:val="Char1"/>
    <w:uiPriority w:val="10"/>
    <w:qFormat/>
    <w:rsid w:val="000F5673"/>
    <w:pPr>
      <w:spacing w:before="240" w:after="60" w:line="480" w:lineRule="auto"/>
      <w:jc w:val="center"/>
      <w:outlineLvl w:val="0"/>
    </w:pPr>
    <w:rPr>
      <w:rFonts w:ascii="Calibri Light" w:hAnsi="Calibri Light" w:cstheme="majorBidi"/>
      <w:b/>
      <w:bCs/>
      <w:sz w:val="52"/>
      <w:szCs w:val="32"/>
    </w:rPr>
  </w:style>
  <w:style w:type="character" w:customStyle="1" w:styleId="Char1">
    <w:name w:val="标题 Char"/>
    <w:basedOn w:val="a2"/>
    <w:link w:val="a8"/>
    <w:uiPriority w:val="10"/>
    <w:rsid w:val="000F5673"/>
    <w:rPr>
      <w:rFonts w:ascii="Calibri Light" w:hAnsi="Calibri Light" w:cstheme="majorBidi"/>
      <w:b/>
      <w:bCs/>
      <w:sz w:val="52"/>
      <w:szCs w:val="32"/>
    </w:rPr>
  </w:style>
  <w:style w:type="paragraph" w:styleId="a9">
    <w:name w:val="Subtitle"/>
    <w:next w:val="a1"/>
    <w:link w:val="Char2"/>
    <w:uiPriority w:val="11"/>
    <w:qFormat/>
    <w:rsid w:val="000F5673"/>
    <w:pPr>
      <w:spacing w:line="360" w:lineRule="auto"/>
      <w:jc w:val="center"/>
      <w:outlineLvl w:val="1"/>
    </w:pPr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character" w:customStyle="1" w:styleId="Char2">
    <w:name w:val="副标题 Char"/>
    <w:basedOn w:val="a2"/>
    <w:link w:val="a9"/>
    <w:uiPriority w:val="11"/>
    <w:rsid w:val="000F5673"/>
    <w:rPr>
      <w:rFonts w:ascii="Calibri Light" w:eastAsia="楷体" w:hAnsi="Calibri Light" w:cstheme="majorBidi"/>
      <w:b/>
      <w:color w:val="C00000"/>
      <w:kern w:val="28"/>
      <w:sz w:val="44"/>
      <w:szCs w:val="32"/>
    </w:rPr>
  </w:style>
  <w:style w:type="paragraph" w:styleId="aa">
    <w:name w:val="No Spacing"/>
    <w:link w:val="Char3"/>
    <w:uiPriority w:val="1"/>
    <w:qFormat/>
    <w:rsid w:val="0084603B"/>
  </w:style>
  <w:style w:type="character" w:customStyle="1" w:styleId="2Char">
    <w:name w:val="标题 2 Char"/>
    <w:basedOn w:val="a2"/>
    <w:link w:val="2"/>
    <w:uiPriority w:val="9"/>
    <w:rsid w:val="00E817CD"/>
    <w:rPr>
      <w:rFonts w:ascii="Calibri Light" w:hAnsi="Calibri Light" w:cstheme="majorBidi"/>
      <w:b/>
      <w:bCs/>
      <w:kern w:val="44"/>
      <w:sz w:val="36"/>
      <w:szCs w:val="32"/>
    </w:rPr>
  </w:style>
  <w:style w:type="paragraph" w:styleId="ab">
    <w:name w:val="List Paragraph"/>
    <w:basedOn w:val="a1"/>
    <w:uiPriority w:val="34"/>
    <w:rsid w:val="005314B2"/>
    <w:pPr>
      <w:ind w:firstLine="420"/>
    </w:pPr>
  </w:style>
  <w:style w:type="character" w:customStyle="1" w:styleId="3Char">
    <w:name w:val="标题 3 Char"/>
    <w:basedOn w:val="a2"/>
    <w:link w:val="3"/>
    <w:uiPriority w:val="9"/>
    <w:rsid w:val="00E817CD"/>
    <w:rPr>
      <w:rFonts w:ascii="Calibri Light" w:hAnsi="Calibri Light" w:cstheme="majorBidi"/>
      <w:b/>
      <w:kern w:val="44"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19006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2A7B3E"/>
    <w:rPr>
      <w:b/>
      <w:bCs/>
      <w:sz w:val="28"/>
      <w:szCs w:val="28"/>
    </w:rPr>
  </w:style>
  <w:style w:type="paragraph" w:styleId="ac">
    <w:name w:val="caption"/>
    <w:next w:val="a1"/>
    <w:uiPriority w:val="35"/>
    <w:qFormat/>
    <w:rsid w:val="00AF096A"/>
    <w:pPr>
      <w:spacing w:line="360" w:lineRule="auto"/>
    </w:pPr>
    <w:rPr>
      <w:rFonts w:asciiTheme="majorHAnsi" w:eastAsia="黑体" w:hAnsiTheme="majorHAnsi" w:cstheme="majorBidi"/>
      <w:b/>
      <w:szCs w:val="20"/>
    </w:rPr>
  </w:style>
  <w:style w:type="table" w:styleId="ad">
    <w:name w:val="Table Grid"/>
    <w:basedOn w:val="a3"/>
    <w:uiPriority w:val="39"/>
    <w:rsid w:val="00EE5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3"/>
    <w:uiPriority w:val="49"/>
    <w:rsid w:val="00EE5D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1">
    <w:name w:val="Grid Table 4 Accent 1"/>
    <w:basedOn w:val="a3"/>
    <w:uiPriority w:val="49"/>
    <w:rsid w:val="009166A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Char3">
    <w:name w:val="无间隔 Char"/>
    <w:basedOn w:val="a2"/>
    <w:link w:val="aa"/>
    <w:uiPriority w:val="1"/>
    <w:rsid w:val="0084603B"/>
  </w:style>
  <w:style w:type="paragraph" w:customStyle="1" w:styleId="ae">
    <w:name w:val="文档说明"/>
    <w:next w:val="a1"/>
    <w:qFormat/>
    <w:rsid w:val="000F5673"/>
    <w:pPr>
      <w:spacing w:line="360" w:lineRule="auto"/>
      <w:jc w:val="center"/>
    </w:pPr>
    <w:rPr>
      <w:rFonts w:eastAsia="黑体"/>
      <w:b/>
      <w:sz w:val="36"/>
    </w:rPr>
  </w:style>
  <w:style w:type="character" w:styleId="af">
    <w:name w:val="Hyperlink"/>
    <w:basedOn w:val="a2"/>
    <w:uiPriority w:val="99"/>
    <w:unhideWhenUsed/>
    <w:rsid w:val="009D23EF"/>
    <w:rPr>
      <w:color w:val="0563C1" w:themeColor="hyperlink"/>
      <w:u w:val="single"/>
    </w:rPr>
  </w:style>
  <w:style w:type="paragraph" w:customStyle="1" w:styleId="af0">
    <w:name w:val="表头"/>
    <w:next w:val="a1"/>
    <w:qFormat/>
    <w:rsid w:val="0084603B"/>
    <w:pPr>
      <w:jc w:val="center"/>
    </w:pPr>
    <w:rPr>
      <w:rFonts w:eastAsia="黑体"/>
      <w:b/>
      <w:bCs/>
      <w:color w:val="000000" w:themeColor="text1"/>
    </w:rPr>
  </w:style>
  <w:style w:type="paragraph" w:customStyle="1" w:styleId="af1">
    <w:name w:val="表内容"/>
    <w:qFormat/>
    <w:rsid w:val="0084603B"/>
    <w:rPr>
      <w:color w:val="000000" w:themeColor="text1"/>
    </w:rPr>
  </w:style>
  <w:style w:type="paragraph" w:styleId="10">
    <w:name w:val="toc 1"/>
    <w:next w:val="20"/>
    <w:autoRedefine/>
    <w:uiPriority w:val="39"/>
    <w:unhideWhenUsed/>
    <w:qFormat/>
    <w:rsid w:val="005B6196"/>
    <w:pPr>
      <w:tabs>
        <w:tab w:val="left" w:pos="960"/>
        <w:tab w:val="right" w:leader="dot" w:pos="8296"/>
      </w:tabs>
      <w:jc w:val="left"/>
    </w:pPr>
    <w:rPr>
      <w:rFonts w:asciiTheme="minorHAnsi" w:hAnsiTheme="minorHAnsi"/>
      <w:b/>
      <w:bCs/>
      <w:caps/>
      <w:sz w:val="28"/>
      <w:szCs w:val="20"/>
    </w:rPr>
  </w:style>
  <w:style w:type="paragraph" w:styleId="20">
    <w:name w:val="toc 2"/>
    <w:next w:val="30"/>
    <w:autoRedefine/>
    <w:uiPriority w:val="39"/>
    <w:unhideWhenUsed/>
    <w:qFormat/>
    <w:rsid w:val="005B6196"/>
    <w:pPr>
      <w:tabs>
        <w:tab w:val="left" w:pos="950"/>
        <w:tab w:val="right" w:leader="dot" w:pos="8296"/>
      </w:tabs>
      <w:jc w:val="left"/>
    </w:pPr>
    <w:rPr>
      <w:b/>
      <w:noProof/>
      <w:szCs w:val="20"/>
    </w:rPr>
  </w:style>
  <w:style w:type="paragraph" w:styleId="30">
    <w:name w:val="toc 3"/>
    <w:basedOn w:val="20"/>
    <w:next w:val="a1"/>
    <w:autoRedefine/>
    <w:uiPriority w:val="39"/>
    <w:unhideWhenUsed/>
    <w:qFormat/>
    <w:rsid w:val="005B6196"/>
    <w:pPr>
      <w:tabs>
        <w:tab w:val="left" w:pos="1200"/>
      </w:tabs>
      <w:adjustRightInd w:val="0"/>
      <w:ind w:left="482"/>
    </w:pPr>
    <w:rPr>
      <w:b w:val="0"/>
      <w:iCs/>
    </w:rPr>
  </w:style>
  <w:style w:type="paragraph" w:styleId="TOC">
    <w:name w:val="TOC Heading"/>
    <w:basedOn w:val="a8"/>
    <w:next w:val="a1"/>
    <w:uiPriority w:val="39"/>
    <w:unhideWhenUsed/>
    <w:rsid w:val="000F5673"/>
  </w:style>
  <w:style w:type="paragraph" w:styleId="40">
    <w:name w:val="toc 4"/>
    <w:basedOn w:val="30"/>
    <w:autoRedefine/>
    <w:uiPriority w:val="39"/>
    <w:unhideWhenUsed/>
    <w:qFormat/>
    <w:rsid w:val="005B6196"/>
    <w:pPr>
      <w:tabs>
        <w:tab w:val="left" w:pos="1680"/>
      </w:tabs>
      <w:ind w:left="720" w:firstLineChars="100" w:firstLine="100"/>
    </w:pPr>
    <w:rPr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AA23B4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AA23B4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AA23B4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AA23B4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AA23B4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6Char">
    <w:name w:val="标题 6 Char"/>
    <w:basedOn w:val="a2"/>
    <w:link w:val="6"/>
    <w:uiPriority w:val="9"/>
    <w:rsid w:val="00E817CD"/>
    <w:rPr>
      <w:rFonts w:asciiTheme="majorHAnsi" w:hAnsiTheme="majorHAnsi" w:cstheme="majorBidi"/>
      <w:b/>
      <w:bCs/>
    </w:rPr>
  </w:style>
  <w:style w:type="character" w:customStyle="1" w:styleId="7Char">
    <w:name w:val="标题 7 Char"/>
    <w:basedOn w:val="a2"/>
    <w:link w:val="7"/>
    <w:uiPriority w:val="9"/>
    <w:rsid w:val="00AA23B4"/>
    <w:rPr>
      <w:b/>
      <w:bCs/>
    </w:rPr>
  </w:style>
  <w:style w:type="character" w:customStyle="1" w:styleId="8Char">
    <w:name w:val="标题 8 Char"/>
    <w:basedOn w:val="a2"/>
    <w:link w:val="8"/>
    <w:uiPriority w:val="9"/>
    <w:semiHidden/>
    <w:rsid w:val="00AA23B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2"/>
    <w:link w:val="9"/>
    <w:uiPriority w:val="9"/>
    <w:semiHidden/>
    <w:rsid w:val="00AA23B4"/>
    <w:rPr>
      <w:rFonts w:asciiTheme="majorHAnsi" w:eastAsiaTheme="majorEastAsia" w:hAnsiTheme="majorHAnsi" w:cstheme="majorBidi"/>
      <w:sz w:val="21"/>
      <w:szCs w:val="21"/>
    </w:rPr>
  </w:style>
  <w:style w:type="paragraph" w:customStyle="1" w:styleId="a">
    <w:name w:val="数字编号"/>
    <w:qFormat/>
    <w:rsid w:val="006F5FBB"/>
    <w:pPr>
      <w:numPr>
        <w:numId w:val="3"/>
      </w:numPr>
      <w:spacing w:line="360" w:lineRule="auto"/>
    </w:pPr>
  </w:style>
  <w:style w:type="paragraph" w:customStyle="1" w:styleId="a0">
    <w:name w:val="符号编号"/>
    <w:qFormat/>
    <w:rsid w:val="00F640F9"/>
    <w:pPr>
      <w:numPr>
        <w:numId w:val="4"/>
      </w:numPr>
      <w:spacing w:line="360" w:lineRule="auto"/>
    </w:pPr>
  </w:style>
  <w:style w:type="paragraph" w:styleId="HTML">
    <w:name w:val="HTML Preformatted"/>
    <w:basedOn w:val="a1"/>
    <w:link w:val="HTMLChar"/>
    <w:uiPriority w:val="99"/>
    <w:unhideWhenUsed/>
    <w:rsid w:val="00846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2"/>
    <w:link w:val="HTML"/>
    <w:uiPriority w:val="99"/>
    <w:rsid w:val="00846360"/>
    <w:rPr>
      <w:rFonts w:ascii="宋体" w:hAnsi="宋体" w:cs="宋体"/>
      <w:kern w:val="0"/>
    </w:rPr>
  </w:style>
  <w:style w:type="table" w:styleId="4-5">
    <w:name w:val="Grid Table 4 Accent 5"/>
    <w:basedOn w:val="a3"/>
    <w:uiPriority w:val="49"/>
    <w:rsid w:val="006C33B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1">
    <w:name w:val="Grid Table 2 Accent 1"/>
    <w:basedOn w:val="a3"/>
    <w:uiPriority w:val="47"/>
    <w:rsid w:val="006C33B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5">
    <w:name w:val="Grid Table 6 Colorful Accent 5"/>
    <w:basedOn w:val="a3"/>
    <w:uiPriority w:val="51"/>
    <w:rsid w:val="006C33B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Grid Table 6 Colorful Accent 1"/>
    <w:basedOn w:val="a3"/>
    <w:uiPriority w:val="51"/>
    <w:rsid w:val="006C33B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5">
    <w:name w:val="Grid Table 1 Light Accent 5"/>
    <w:basedOn w:val="a3"/>
    <w:uiPriority w:val="46"/>
    <w:rsid w:val="006C33B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description">
    <w:name w:val="description"/>
    <w:basedOn w:val="a2"/>
    <w:rsid w:val="006C33B3"/>
  </w:style>
  <w:style w:type="character" w:customStyle="1" w:styleId="con">
    <w:name w:val="con"/>
    <w:basedOn w:val="a2"/>
    <w:rsid w:val="006C33B3"/>
  </w:style>
  <w:style w:type="character" w:styleId="af2">
    <w:name w:val="Strong"/>
    <w:basedOn w:val="a2"/>
    <w:uiPriority w:val="22"/>
    <w:qFormat/>
    <w:rsid w:val="006C33B3"/>
    <w:rPr>
      <w:b/>
      <w:bCs/>
    </w:rPr>
  </w:style>
  <w:style w:type="table" w:styleId="3-1">
    <w:name w:val="List Table 3 Accent 1"/>
    <w:basedOn w:val="a3"/>
    <w:uiPriority w:val="48"/>
    <w:rsid w:val="00CA32D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3"/>
    <w:uiPriority w:val="50"/>
    <w:rsid w:val="00CA32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4">
    <w:name w:val="Grid Table 4 Accent 4"/>
    <w:basedOn w:val="a3"/>
    <w:uiPriority w:val="49"/>
    <w:rsid w:val="004371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3">
    <w:name w:val="annotation reference"/>
    <w:basedOn w:val="a2"/>
    <w:uiPriority w:val="99"/>
    <w:semiHidden/>
    <w:unhideWhenUsed/>
    <w:rsid w:val="00485018"/>
    <w:rPr>
      <w:sz w:val="21"/>
      <w:szCs w:val="21"/>
    </w:rPr>
  </w:style>
  <w:style w:type="paragraph" w:styleId="af4">
    <w:name w:val="annotation text"/>
    <w:basedOn w:val="a1"/>
    <w:link w:val="Char4"/>
    <w:uiPriority w:val="99"/>
    <w:semiHidden/>
    <w:unhideWhenUsed/>
    <w:rsid w:val="00485018"/>
    <w:pPr>
      <w:jc w:val="left"/>
    </w:pPr>
  </w:style>
  <w:style w:type="character" w:customStyle="1" w:styleId="Char4">
    <w:name w:val="批注文字 Char"/>
    <w:basedOn w:val="a2"/>
    <w:link w:val="af4"/>
    <w:uiPriority w:val="99"/>
    <w:semiHidden/>
    <w:rsid w:val="00485018"/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485018"/>
    <w:rPr>
      <w:b/>
      <w:bCs/>
    </w:rPr>
  </w:style>
  <w:style w:type="character" w:customStyle="1" w:styleId="Char5">
    <w:name w:val="批注主题 Char"/>
    <w:basedOn w:val="Char4"/>
    <w:link w:val="af5"/>
    <w:uiPriority w:val="99"/>
    <w:semiHidden/>
    <w:rsid w:val="00485018"/>
    <w:rPr>
      <w:b/>
      <w:bCs/>
    </w:rPr>
  </w:style>
  <w:style w:type="paragraph" w:styleId="af6">
    <w:name w:val="Balloon Text"/>
    <w:basedOn w:val="a1"/>
    <w:link w:val="Char6"/>
    <w:uiPriority w:val="99"/>
    <w:semiHidden/>
    <w:unhideWhenUsed/>
    <w:rsid w:val="00485018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2"/>
    <w:link w:val="af6"/>
    <w:uiPriority w:val="99"/>
    <w:semiHidden/>
    <w:rsid w:val="00485018"/>
    <w:rPr>
      <w:sz w:val="18"/>
      <w:szCs w:val="18"/>
    </w:rPr>
  </w:style>
  <w:style w:type="paragraph" w:styleId="af7">
    <w:name w:val="Normal (Web)"/>
    <w:basedOn w:val="a1"/>
    <w:uiPriority w:val="99"/>
    <w:semiHidden/>
    <w:unhideWhenUsed/>
    <w:rsid w:val="00ED5E54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table" w:styleId="1-1">
    <w:name w:val="Grid Table 1 Light Accent 1"/>
    <w:basedOn w:val="a3"/>
    <w:uiPriority w:val="46"/>
    <w:rsid w:val="00ED5E5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List Table 2 Accent 5"/>
    <w:basedOn w:val="a3"/>
    <w:uiPriority w:val="47"/>
    <w:rsid w:val="009C340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f8">
    <w:name w:val="公式"/>
    <w:basedOn w:val="a1"/>
    <w:next w:val="a1"/>
    <w:rsid w:val="00976D7F"/>
    <w:pPr>
      <w:tabs>
        <w:tab w:val="center" w:pos="4200"/>
        <w:tab w:val="right" w:pos="8400"/>
      </w:tabs>
      <w:ind w:firstLineChars="0" w:firstLine="0"/>
    </w:pPr>
  </w:style>
  <w:style w:type="character" w:customStyle="1" w:styleId="shorttext">
    <w:name w:val="short_text"/>
    <w:basedOn w:val="a2"/>
    <w:rsid w:val="00D12532"/>
  </w:style>
  <w:style w:type="table" w:styleId="4-6">
    <w:name w:val="Grid Table 4 Accent 6"/>
    <w:basedOn w:val="a3"/>
    <w:uiPriority w:val="49"/>
    <w:rsid w:val="005A1E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1">
    <w:name w:val="Plain Table 4"/>
    <w:basedOn w:val="a3"/>
    <w:uiPriority w:val="44"/>
    <w:rsid w:val="005A1EF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0828;&#30707;&#30005;&#23376;\4.%20&#31995;&#21015;&#25945;&#31243;\&#30828;&#30707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B329F-F7AE-4AE5-9777-A42D20876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硬石文档模板.dotx</Template>
  <TotalTime>23970</TotalTime>
  <Pages>2</Pages>
  <Words>71</Words>
  <Characters>406</Characters>
  <Application>Microsoft Office Word</Application>
  <DocSecurity>0</DocSecurity>
  <Lines>3</Lines>
  <Paragraphs>1</Paragraphs>
  <ScaleCrop>false</ScaleCrop>
  <Company>datathink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www.ing10bbs.com</cp:keywords>
  <dc:description/>
  <cp:lastModifiedBy>Administrator</cp:lastModifiedBy>
  <cp:revision>349</cp:revision>
  <cp:lastPrinted>2016-12-22T11:53:00Z</cp:lastPrinted>
  <dcterms:created xsi:type="dcterms:W3CDTF">2016-05-15T12:51:00Z</dcterms:created>
  <dcterms:modified xsi:type="dcterms:W3CDTF">2018-02-06T03:22:00Z</dcterms:modified>
</cp:coreProperties>
</file>